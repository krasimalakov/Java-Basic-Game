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25" w:rsidRDefault="00EB7925">
      <w:pPr>
        <w:pStyle w:val="Title"/>
      </w:pPr>
    </w:p>
    <w:p w:rsidR="00EB7925" w:rsidRDefault="00EB7925">
      <w:pPr>
        <w:pStyle w:val="Title"/>
      </w:pPr>
    </w:p>
    <w:p w:rsidR="00A73141" w:rsidRDefault="00396ECE">
      <w:pPr>
        <w:pStyle w:val="Title"/>
      </w:pPr>
      <w:r>
        <w:t>Snake</w:t>
      </w:r>
    </w:p>
    <w:p w:rsidR="00A73141" w:rsidRPr="00396ECE" w:rsidRDefault="00396EC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Змия</w:t>
      </w:r>
    </w:p>
    <w:p w:rsidR="00A73141" w:rsidRPr="00EB7925" w:rsidRDefault="00396ECE">
      <w:pPr>
        <w:rPr>
          <w:lang w:val="bg-BG"/>
        </w:rPr>
      </w:pPr>
      <w:r w:rsidRPr="00EB7925">
        <w:rPr>
          <w:rFonts w:ascii="Monospace" w:hAnsi="Monospace"/>
        </w:rPr>
        <w:t>Snake</w:t>
      </w:r>
      <w:r w:rsidRPr="00EB7925">
        <w:t xml:space="preserve"> </w:t>
      </w:r>
      <w:r w:rsidRPr="00EB7925">
        <w:rPr>
          <w:lang w:val="bg-BG"/>
        </w:rPr>
        <w:t>е стара класическа видео игра. Създадена е края на 70 години. По-късно е адаптирана и за компютри. Играча управлява змията. Целта е да се изядат възможно най-голям брой ябълки. Всеки път когато змията изяде ябълка, тялото и се удължава. Змията трябва да избягва стените и собственото си тяло.</w:t>
      </w:r>
    </w:p>
    <w:p w:rsidR="00396ECE" w:rsidRPr="00396ECE" w:rsidRDefault="00396ECE">
      <w:pPr>
        <w:rPr>
          <w:lang w:val="bg-BG"/>
        </w:rPr>
      </w:pPr>
    </w:p>
    <w:p w:rsidR="00396ECE" w:rsidRDefault="00396ECE" w:rsidP="00396ECE">
      <w:pPr>
        <w:pStyle w:val="Heading1"/>
        <w:rPr>
          <w:lang w:val="bg-BG"/>
        </w:rPr>
      </w:pPr>
      <w:r>
        <w:rPr>
          <w:lang w:val="bg-BG"/>
        </w:rPr>
        <w:t>Разработка</w:t>
      </w:r>
    </w:p>
    <w:p w:rsidR="00396ECE" w:rsidRPr="00EB7925" w:rsidRDefault="00596CF5" w:rsidP="00396ECE">
      <w:pPr>
        <w:rPr>
          <w:lang w:val="bg-BG"/>
        </w:rPr>
      </w:pPr>
      <w:r w:rsidRPr="00EB7925">
        <w:rPr>
          <w:lang w:val="bg-BG"/>
        </w:rPr>
        <w:t xml:space="preserve">Размера на всяка една от частите на змията е </w:t>
      </w:r>
      <w:r w:rsidRPr="00EB7925">
        <w:rPr>
          <w:rFonts w:ascii="Monospace" w:hAnsi="Monospace"/>
          <w:lang w:val="bg-BG"/>
        </w:rPr>
        <w:t>10</w:t>
      </w:r>
      <w:proofErr w:type="spellStart"/>
      <w:r w:rsidRPr="00EB7925">
        <w:rPr>
          <w:rFonts w:ascii="Monospace" w:hAnsi="Monospace"/>
        </w:rPr>
        <w:t>px</w:t>
      </w:r>
      <w:proofErr w:type="spellEnd"/>
      <w:r w:rsidRPr="00EB7925">
        <w:t xml:space="preserve">. </w:t>
      </w:r>
      <w:r w:rsidRPr="00EB7925">
        <w:rPr>
          <w:lang w:val="bg-BG"/>
        </w:rPr>
        <w:t xml:space="preserve">Змията се управлява със стрелките. Първоначално дължината на змията е 3 части. В края на играта се изписва </w:t>
      </w:r>
      <w:r w:rsidRPr="00EB7925">
        <w:t>“Game Over”</w:t>
      </w:r>
      <w:r w:rsidRPr="00EB7925">
        <w:rPr>
          <w:lang w:val="bg-BG"/>
        </w:rPr>
        <w:t xml:space="preserve"> .</w:t>
      </w:r>
    </w:p>
    <w:p w:rsidR="00596CF5" w:rsidRPr="00EB7925" w:rsidRDefault="00596CF5" w:rsidP="00396ECE">
      <w:pPr>
        <w:rPr>
          <w:lang w:val="bg-BG"/>
        </w:rPr>
      </w:pPr>
    </w:p>
    <w:p w:rsidR="00596CF5" w:rsidRPr="00EB7925" w:rsidRDefault="00596CF5" w:rsidP="00396ECE">
      <w:pPr>
        <w:rPr>
          <w:lang w:val="bg-BG"/>
        </w:rPr>
      </w:pPr>
      <w:r w:rsidRPr="00EB7925">
        <w:rPr>
          <w:lang w:val="bg-BG"/>
        </w:rPr>
        <w:t>Първата ни задача е да дефинираме константите, които използваме в нашата игра.</w:t>
      </w:r>
    </w:p>
    <w:p w:rsidR="003B6E5D" w:rsidRDefault="003B6E5D" w:rsidP="003B6E5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boardWidth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800;</w:t>
      </w:r>
    </w:p>
    <w:p w:rsidR="003B6E5D" w:rsidRDefault="003B6E5D" w:rsidP="003B6E5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boardHeight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600;</w:t>
      </w:r>
    </w:p>
    <w:p w:rsidR="003B6E5D" w:rsidRDefault="003B6E5D" w:rsidP="003B6E5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10;</w:t>
      </w:r>
    </w:p>
    <w:p w:rsidR="003B6E5D" w:rsidRDefault="003B6E5D" w:rsidP="003B6E5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maxDotsNumber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color w:val="0000C0"/>
          <w:lang w:val="bg-BG"/>
        </w:rPr>
        <w:t>boardWidth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* </w:t>
      </w:r>
      <w:proofErr w:type="spellStart"/>
      <w:r>
        <w:rPr>
          <w:rFonts w:ascii="Monospace" w:hAnsi="Monospace" w:cs="Monospace"/>
          <w:color w:val="0000C0"/>
          <w:lang w:val="bg-BG"/>
        </w:rPr>
        <w:t>boardHeight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/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/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;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max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number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parts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of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snake</w:t>
      </w:r>
      <w:proofErr w:type="spellEnd"/>
    </w:p>
    <w:p w:rsidR="00596CF5" w:rsidRDefault="003B6E5D" w:rsidP="003B6E5D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timeDelay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100;</w:t>
      </w:r>
    </w:p>
    <w:p w:rsidR="003B6E5D" w:rsidRDefault="003B6E5D" w:rsidP="003B6E5D">
      <w:pPr>
        <w:rPr>
          <w:rFonts w:ascii="Monospace" w:hAnsi="Monospace" w:cs="Monospace"/>
          <w:color w:val="000000"/>
          <w:lang w:val="bg-BG"/>
        </w:rPr>
      </w:pPr>
    </w:p>
    <w:p w:rsidR="000F0ABB" w:rsidRPr="00EB7925" w:rsidRDefault="003B6E5D" w:rsidP="003B6E5D">
      <w:pPr>
        <w:rPr>
          <w:rFonts w:asciiTheme="majorHAnsi" w:hAnsiTheme="majorHAnsi" w:cs="Monospace"/>
          <w:lang w:val="bg-BG"/>
        </w:rPr>
      </w:pPr>
      <w:r w:rsidRPr="00EB7925">
        <w:rPr>
          <w:rFonts w:asciiTheme="majorHAnsi" w:hAnsiTheme="majorHAnsi"/>
          <w:lang w:val="bg-BG"/>
        </w:rPr>
        <w:t xml:space="preserve">С константите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boardWidth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>и</w:t>
      </w:r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boardWidth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 xml:space="preserve">задаваме размерите на екрана за игра.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snakeWidth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 xml:space="preserve">е размера на ябълката и всяка една от частите на змията.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maxDotsNumber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>дефинира максималния брой възможни части, които змията може да достигн</w:t>
      </w:r>
      <w:r w:rsidR="000F0ABB" w:rsidRPr="00EB7925">
        <w:rPr>
          <w:rFonts w:asciiTheme="majorHAnsi" w:hAnsiTheme="majorHAnsi" w:cs="Monospace"/>
          <w:lang w:val="bg-BG"/>
        </w:rPr>
        <w:t>е</w:t>
      </w:r>
      <w:r w:rsidRPr="00EB7925">
        <w:rPr>
          <w:rFonts w:asciiTheme="majorHAnsi" w:hAnsiTheme="majorHAnsi" w:cs="Monospace"/>
          <w:lang w:val="bg-BG"/>
        </w:rPr>
        <w:t>.</w:t>
      </w:r>
      <w:r w:rsidR="002A163E" w:rsidRPr="00EB7925">
        <w:rPr>
          <w:rFonts w:asciiTheme="majorHAnsi" w:hAnsiTheme="majorHAnsi" w:cs="Monospace"/>
        </w:rPr>
        <w:t xml:space="preserve"> </w:t>
      </w:r>
      <w:proofErr w:type="spellStart"/>
      <w:r w:rsidR="002A163E" w:rsidRPr="00EB7925">
        <w:rPr>
          <w:rFonts w:ascii="Monospace" w:hAnsi="Monospace" w:cs="Monospace"/>
          <w:color w:val="0000C0"/>
          <w:lang w:val="bg-BG"/>
        </w:rPr>
        <w:t>timeDelay</w:t>
      </w:r>
      <w:proofErr w:type="spellEnd"/>
      <w:r w:rsidR="002A163E" w:rsidRPr="00EB7925">
        <w:rPr>
          <w:rFonts w:asciiTheme="majorHAnsi" w:hAnsiTheme="majorHAnsi" w:cs="Monospace"/>
          <w:color w:val="000000"/>
          <w:lang w:val="bg-BG"/>
        </w:rPr>
        <w:t xml:space="preserve"> </w:t>
      </w:r>
      <w:r w:rsidR="002A163E" w:rsidRPr="00EB7925">
        <w:rPr>
          <w:rFonts w:asciiTheme="majorHAnsi" w:hAnsiTheme="majorHAnsi" w:cs="Monospace"/>
          <w:color w:val="000000"/>
          <w:lang w:val="bg-BG"/>
        </w:rPr>
        <w:t xml:space="preserve"> о</w:t>
      </w:r>
      <w:r w:rsidR="002A163E" w:rsidRPr="00EB7925">
        <w:rPr>
          <w:rFonts w:asciiTheme="majorHAnsi" w:hAnsiTheme="majorHAnsi" w:cs="Monospace"/>
          <w:lang w:val="bg-BG"/>
        </w:rPr>
        <w:t>пределя скоростта на играта</w:t>
      </w:r>
    </w:p>
    <w:p w:rsidR="000F0ABB" w:rsidRDefault="000F0ABB" w:rsidP="000F0AB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</w:p>
    <w:p w:rsidR="000F0ABB" w:rsidRDefault="000F0ABB" w:rsidP="000F0AB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[]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>[</w:t>
      </w:r>
      <w:proofErr w:type="spellStart"/>
      <w:r>
        <w:rPr>
          <w:rFonts w:ascii="Monospace" w:hAnsi="Monospace" w:cs="Monospace"/>
          <w:color w:val="0000C0"/>
          <w:lang w:val="bg-BG"/>
        </w:rPr>
        <w:t>maxDotsNumber</w:t>
      </w:r>
      <w:proofErr w:type="spellEnd"/>
      <w:r>
        <w:rPr>
          <w:rFonts w:ascii="Monospace" w:hAnsi="Monospace" w:cs="Monospace"/>
          <w:color w:val="000000"/>
          <w:lang w:val="bg-BG"/>
        </w:rPr>
        <w:t>];</w:t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the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snake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position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each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part</w:t>
      </w:r>
      <w:proofErr w:type="spellEnd"/>
    </w:p>
    <w:p w:rsidR="000F0ABB" w:rsidRDefault="000F0ABB" w:rsidP="000F0AB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[]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>[</w:t>
      </w:r>
      <w:proofErr w:type="spellStart"/>
      <w:r>
        <w:rPr>
          <w:rFonts w:ascii="Monospace" w:hAnsi="Monospace" w:cs="Monospace"/>
          <w:color w:val="0000C0"/>
          <w:lang w:val="bg-BG"/>
        </w:rPr>
        <w:t>maxDotsNumber</w:t>
      </w:r>
      <w:proofErr w:type="spellEnd"/>
      <w:r>
        <w:rPr>
          <w:rFonts w:ascii="Monospace" w:hAnsi="Monospace" w:cs="Monospace"/>
          <w:color w:val="000000"/>
          <w:lang w:val="bg-BG"/>
        </w:rPr>
        <w:t>];</w:t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3F7F5F"/>
          <w:lang w:val="bg-BG"/>
        </w:rPr>
        <w:t xml:space="preserve">// </w:t>
      </w:r>
      <w:proofErr w:type="spellStart"/>
      <w:r>
        <w:rPr>
          <w:rFonts w:ascii="Monospace" w:hAnsi="Monospace" w:cs="Monospace"/>
          <w:color w:val="3F7F5F"/>
          <w:lang w:val="bg-BG"/>
        </w:rPr>
        <w:t>in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x[0] &amp; y[0] </w:t>
      </w:r>
      <w:proofErr w:type="spellStart"/>
      <w:r>
        <w:rPr>
          <w:rFonts w:ascii="Monospace" w:hAnsi="Monospace" w:cs="Monospace"/>
          <w:color w:val="3F7F5F"/>
          <w:lang w:val="bg-BG"/>
        </w:rPr>
        <w:t>set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position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head</w:t>
      </w:r>
      <w:proofErr w:type="spellEnd"/>
    </w:p>
    <w:p w:rsidR="000F0ABB" w:rsidRDefault="000F0ABB" w:rsidP="000F0ABB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</w:p>
    <w:p w:rsidR="000F0ABB" w:rsidRDefault="000F0ABB" w:rsidP="000F0ABB">
      <w:pPr>
        <w:rPr>
          <w:rFonts w:cs="Monospace"/>
          <w:color w:val="000000"/>
          <w:lang w:val="bg-BG"/>
        </w:rPr>
      </w:pP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[]</w:t>
      </w:r>
      <w:r>
        <w:rPr>
          <w:rFonts w:ascii="Monospace" w:hAnsi="Monospace" w:cs="Monospace"/>
          <w:color w:val="000000"/>
          <w:lang w:val="bg-BG"/>
        </w:rPr>
        <w:t xml:space="preserve"> и </w:t>
      </w:r>
      <w:r>
        <w:rPr>
          <w:rFonts w:cs="Monospace"/>
          <w:color w:val="0000C0"/>
        </w:rPr>
        <w:t>y</w:t>
      </w:r>
      <w:r>
        <w:rPr>
          <w:rFonts w:ascii="Monospace" w:hAnsi="Monospace" w:cs="Monospace"/>
          <w:color w:val="000000"/>
          <w:lang w:val="bg-BG"/>
        </w:rPr>
        <w:t>[]</w:t>
      </w:r>
      <w:r>
        <w:rPr>
          <w:rFonts w:cs="Monospace"/>
          <w:color w:val="000000"/>
        </w:rPr>
        <w:t xml:space="preserve"> –</w:t>
      </w:r>
      <w:r>
        <w:rPr>
          <w:rFonts w:cs="Monospace"/>
          <w:color w:val="000000"/>
          <w:lang w:val="bg-BG"/>
        </w:rPr>
        <w:t xml:space="preserve">тук се пазят  координатите </w:t>
      </w:r>
      <w:r>
        <w:rPr>
          <w:rFonts w:cs="Monospace"/>
          <w:color w:val="000000"/>
        </w:rPr>
        <w:t xml:space="preserve"> </w:t>
      </w:r>
      <w:r>
        <w:rPr>
          <w:rFonts w:cs="Monospace"/>
          <w:color w:val="000000"/>
          <w:lang w:val="bg-BG"/>
        </w:rPr>
        <w:t>на змията на частите от тялото.</w:t>
      </w:r>
    </w:p>
    <w:p w:rsidR="00934DE6" w:rsidRDefault="000F0ABB" w:rsidP="00934DE6">
      <w:pPr>
        <w:rPr>
          <w:rFonts w:cs="Monospace"/>
          <w:color w:val="000000"/>
          <w:lang w:val="bg-BG"/>
        </w:rPr>
      </w:pP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000000"/>
          <w:lang w:val="bg-BG"/>
        </w:rPr>
        <w:t>0</w:t>
      </w:r>
      <w:r>
        <w:rPr>
          <w:rFonts w:ascii="Monospace" w:hAnsi="Monospace" w:cs="Monospace"/>
          <w:color w:val="000000"/>
          <w:lang w:val="bg-BG"/>
        </w:rPr>
        <w:t xml:space="preserve">] и </w:t>
      </w:r>
      <w:r>
        <w:rPr>
          <w:rFonts w:cs="Monospace"/>
          <w:color w:val="0000C0"/>
        </w:rPr>
        <w:t>y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000000"/>
          <w:lang w:val="bg-BG"/>
        </w:rPr>
        <w:t>0</w:t>
      </w:r>
      <w:r>
        <w:rPr>
          <w:rFonts w:ascii="Monospace" w:hAnsi="Monospace" w:cs="Monospace"/>
          <w:color w:val="000000"/>
          <w:lang w:val="bg-BG"/>
        </w:rPr>
        <w:t>]</w:t>
      </w:r>
      <w:r>
        <w:rPr>
          <w:rFonts w:ascii="Monospace" w:hAnsi="Monospace" w:cs="Monospace"/>
          <w:color w:val="000000"/>
          <w:lang w:val="bg-BG"/>
        </w:rPr>
        <w:t xml:space="preserve"> </w:t>
      </w:r>
      <w:r w:rsidR="00934DE6">
        <w:rPr>
          <w:rFonts w:ascii="Monospace" w:hAnsi="Monospace" w:cs="Monospace"/>
          <w:color w:val="000000"/>
          <w:lang w:val="bg-BG"/>
        </w:rPr>
        <w:t>са</w:t>
      </w:r>
      <w:r>
        <w:rPr>
          <w:rFonts w:ascii="Monospace" w:hAnsi="Monospace" w:cs="Monospace"/>
          <w:color w:val="000000"/>
          <w:lang w:val="bg-BG"/>
        </w:rPr>
        <w:t xml:space="preserve"> координатите н</w:t>
      </w:r>
      <w:r w:rsidR="00934DE6">
        <w:rPr>
          <w:rFonts w:ascii="Monospace" w:hAnsi="Monospace" w:cs="Monospace"/>
          <w:color w:val="000000"/>
          <w:lang w:val="bg-BG"/>
        </w:rPr>
        <w:t>а главата.</w:t>
      </w:r>
    </w:p>
    <w:p w:rsidR="00934DE6" w:rsidRDefault="00934DE6" w:rsidP="00934DE6">
      <w:pPr>
        <w:rPr>
          <w:rFonts w:cs="Monospace"/>
          <w:color w:val="000000"/>
          <w:lang w:val="bg-BG"/>
        </w:rPr>
      </w:pPr>
    </w:p>
    <w:p w:rsidR="00EB7925" w:rsidRDefault="00EB7925" w:rsidP="00934DE6">
      <w:pPr>
        <w:rPr>
          <w:rFonts w:cs="Monospace"/>
          <w:color w:val="000000"/>
          <w:lang w:val="bg-BG"/>
        </w:rPr>
      </w:pPr>
    </w:p>
    <w:p w:rsidR="00934DE6" w:rsidRDefault="00934DE6" w:rsidP="00934DE6">
      <w:pPr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lastRenderedPageBreak/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snakeLength</w:t>
      </w:r>
      <w:proofErr w:type="spellEnd"/>
      <w:r>
        <w:rPr>
          <w:rFonts w:ascii="Monospace" w:hAnsi="Monospace" w:cs="Monospace"/>
          <w:color w:val="000000"/>
          <w:lang w:val="bg-BG"/>
        </w:rPr>
        <w:t>=3;</w:t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3F7F5F"/>
          <w:lang w:val="bg-BG"/>
        </w:rPr>
        <w:t xml:space="preserve">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start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length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of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snake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appleX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 xml:space="preserve">             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position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apple</w:t>
      </w:r>
      <w:proofErr w:type="spellEnd"/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appleY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0F0ABB" w:rsidRDefault="00934DE6" w:rsidP="00934DE6">
      <w:r>
        <w:rPr>
          <w:rFonts w:ascii="Monospace" w:hAnsi="Monospace" w:cs="Monospace"/>
          <w:color w:val="000000"/>
          <w:lang w:val="bg-BG"/>
        </w:rPr>
        <w:tab/>
      </w:r>
    </w:p>
    <w:p w:rsidR="000F0ABB" w:rsidRPr="00EB7925" w:rsidRDefault="00934DE6" w:rsidP="000F0ABB">
      <w:pPr>
        <w:rPr>
          <w:rFonts w:asciiTheme="majorHAnsi" w:hAnsiTheme="majorHAnsi" w:cs="Monospace"/>
          <w:lang w:val="bg-BG"/>
        </w:rPr>
      </w:pPr>
      <w:r w:rsidRPr="00EB7925">
        <w:rPr>
          <w:rFonts w:asciiTheme="majorHAnsi" w:hAnsiTheme="majorHAnsi"/>
          <w:lang w:val="bg-BG"/>
        </w:rPr>
        <w:t xml:space="preserve">В 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snakeLength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 xml:space="preserve">задаваме първоначалната дължина на змията. </w:t>
      </w:r>
    </w:p>
    <w:p w:rsidR="00934DE6" w:rsidRPr="00EB7925" w:rsidRDefault="00934DE6" w:rsidP="000F0ABB">
      <w:pPr>
        <w:rPr>
          <w:rFonts w:asciiTheme="majorHAnsi" w:hAnsiTheme="majorHAnsi" w:cs="Monospace"/>
          <w:lang w:val="bg-BG"/>
        </w:rPr>
      </w:pPr>
      <w:proofErr w:type="spellStart"/>
      <w:r w:rsidRPr="00EB7925">
        <w:rPr>
          <w:rFonts w:ascii="Monospace" w:hAnsi="Monospace" w:cs="Monospace"/>
          <w:color w:val="0000C0"/>
          <w:lang w:val="bg-BG"/>
        </w:rPr>
        <w:t>appleX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</w:rPr>
        <w:t>и</w:t>
      </w:r>
      <w:r w:rsidRPr="00EB7925">
        <w:rPr>
          <w:rFonts w:asciiTheme="majorHAnsi" w:hAnsiTheme="majorHAnsi" w:cs="Monospace"/>
          <w:color w:val="0000C0"/>
        </w:rPr>
        <w:t xml:space="preserve"> </w:t>
      </w:r>
      <w:proofErr w:type="spellStart"/>
      <w:r w:rsidRPr="00EB7925">
        <w:rPr>
          <w:rFonts w:ascii="Monospace" w:hAnsi="Monospace" w:cs="Monospace"/>
          <w:color w:val="0000C0"/>
          <w:lang w:val="bg-BG"/>
        </w:rPr>
        <w:t>appleY</w:t>
      </w:r>
      <w:proofErr w:type="spellEnd"/>
      <w:r w:rsidRPr="00EB7925">
        <w:rPr>
          <w:rFonts w:asciiTheme="majorHAnsi" w:hAnsiTheme="majorHAnsi" w:cs="Monospace"/>
          <w:color w:val="0000C0"/>
          <w:lang w:val="bg-BG"/>
        </w:rPr>
        <w:t xml:space="preserve"> </w:t>
      </w:r>
      <w:r w:rsidRPr="00EB7925">
        <w:rPr>
          <w:rFonts w:asciiTheme="majorHAnsi" w:hAnsiTheme="majorHAnsi" w:cs="Monospace"/>
          <w:lang w:val="bg-BG"/>
        </w:rPr>
        <w:t>се пазят координатите на ябълката.</w:t>
      </w:r>
    </w:p>
    <w:p w:rsidR="00934DE6" w:rsidRDefault="00934DE6" w:rsidP="000F0ABB">
      <w:pPr>
        <w:rPr>
          <w:rFonts w:ascii="Monospace" w:hAnsi="Monospace" w:cs="Monospace"/>
          <w:lang w:val="bg-BG"/>
        </w:rPr>
      </w:pPr>
    </w:p>
    <w:p w:rsidR="00516B5E" w:rsidRDefault="00516B5E" w:rsidP="000F0ABB">
      <w:pPr>
        <w:rPr>
          <w:rFonts w:ascii="Monospace" w:hAnsi="Monospace" w:cs="Monospace"/>
          <w:lang w:val="bg-BG"/>
        </w:rPr>
      </w:pPr>
    </w:p>
    <w:p w:rsid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img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ImageIcon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"backgroundImg.jpg"</w:t>
      </w:r>
      <w:r>
        <w:rPr>
          <w:rFonts w:ascii="Monospace" w:hAnsi="Monospace" w:cs="Monospace"/>
          <w:color w:val="000000"/>
          <w:lang w:val="bg-BG"/>
        </w:rPr>
        <w:t>).</w:t>
      </w:r>
      <w:proofErr w:type="spellStart"/>
      <w:r>
        <w:rPr>
          <w:rFonts w:ascii="Monospace" w:hAnsi="Monospace" w:cs="Monospace"/>
          <w:color w:val="000000"/>
          <w:lang w:val="bg-BG"/>
        </w:rPr>
        <w:t>getImage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background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image</w:t>
      </w:r>
      <w:proofErr w:type="spellEnd"/>
    </w:p>
    <w:p w:rsid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snakePart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ImageIcon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"dot.png"</w:t>
      </w:r>
      <w:r>
        <w:rPr>
          <w:rFonts w:ascii="Monospace" w:hAnsi="Monospace" w:cs="Monospace"/>
          <w:color w:val="000000"/>
          <w:lang w:val="bg-BG"/>
        </w:rPr>
        <w:t>).</w:t>
      </w:r>
      <w:proofErr w:type="spellStart"/>
      <w:r>
        <w:rPr>
          <w:rFonts w:ascii="Monospace" w:hAnsi="Monospace" w:cs="Monospace"/>
          <w:color w:val="000000"/>
          <w:lang w:val="bg-BG"/>
        </w:rPr>
        <w:t>getImage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();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image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snake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part</w:t>
      </w:r>
      <w:proofErr w:type="spellEnd"/>
    </w:p>
    <w:p w:rsid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apple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ImageIcon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"apple.png"</w:t>
      </w:r>
      <w:r>
        <w:rPr>
          <w:rFonts w:ascii="Monospace" w:hAnsi="Monospace" w:cs="Monospace"/>
          <w:color w:val="000000"/>
          <w:lang w:val="bg-BG"/>
        </w:rPr>
        <w:t>).</w:t>
      </w:r>
      <w:proofErr w:type="spellStart"/>
      <w:r>
        <w:rPr>
          <w:rFonts w:ascii="Monospace" w:hAnsi="Monospace" w:cs="Monospace"/>
          <w:color w:val="000000"/>
          <w:lang w:val="bg-BG"/>
        </w:rPr>
        <w:t>getImage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image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apple</w:t>
      </w:r>
      <w:proofErr w:type="spellEnd"/>
    </w:p>
    <w:p w:rsid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C0"/>
          <w:lang w:val="bg-BG"/>
        </w:rPr>
        <w:t>snakeHead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ImageIcon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"headRight.png"</w:t>
      </w:r>
      <w:r>
        <w:rPr>
          <w:rFonts w:ascii="Monospace" w:hAnsi="Monospace" w:cs="Monospace"/>
          <w:color w:val="000000"/>
          <w:lang w:val="bg-BG"/>
        </w:rPr>
        <w:t>).</w:t>
      </w:r>
      <w:proofErr w:type="spellStart"/>
      <w:r>
        <w:rPr>
          <w:rFonts w:ascii="Monospace" w:hAnsi="Monospace" w:cs="Monospace"/>
          <w:color w:val="000000"/>
          <w:lang w:val="bg-BG"/>
        </w:rPr>
        <w:t>getImage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image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for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snake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r>
        <w:rPr>
          <w:rFonts w:cs="Monospace"/>
          <w:color w:val="3F7F5F"/>
        </w:rPr>
        <w:t>h</w:t>
      </w:r>
      <w:proofErr w:type="spellStart"/>
      <w:r>
        <w:rPr>
          <w:rFonts w:ascii="Monospace" w:hAnsi="Monospace" w:cs="Monospace"/>
          <w:color w:val="3F7F5F"/>
          <w:lang w:val="bg-BG"/>
        </w:rPr>
        <w:t>ead</w:t>
      </w:r>
      <w:proofErr w:type="spellEnd"/>
    </w:p>
    <w:p w:rsid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</w:p>
    <w:p w:rsidR="00516B5E" w:rsidRPr="00516B5E" w:rsidRDefault="00516B5E" w:rsidP="00516B5E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space"/>
          <w:b/>
          <w:bCs/>
          <w:color w:val="7F0055"/>
          <w:lang w:val="bg-BG"/>
        </w:rPr>
      </w:pPr>
    </w:p>
    <w:p w:rsidR="00516B5E" w:rsidRPr="00EB7925" w:rsidRDefault="00516B5E" w:rsidP="00516B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onospace"/>
          <w:bCs/>
          <w:lang w:val="bg-BG"/>
        </w:rPr>
      </w:pPr>
      <w:r w:rsidRPr="00EB7925">
        <w:rPr>
          <w:rFonts w:asciiTheme="majorHAnsi" w:hAnsiTheme="majorHAnsi" w:cs="Monospace"/>
          <w:bCs/>
          <w:lang w:val="bg-BG"/>
        </w:rPr>
        <w:t>С тези променливи задаваме картинките в играта – фона, частите от змията, ябълката и главата на змията</w:t>
      </w:r>
      <w:r w:rsidRPr="00EB7925">
        <w:rPr>
          <w:rFonts w:asciiTheme="majorHAnsi" w:hAnsiTheme="majorHAnsi" w:cs="Monospace"/>
          <w:bCs/>
        </w:rPr>
        <w:t>.</w:t>
      </w:r>
      <w:r w:rsidRPr="00EB7925">
        <w:rPr>
          <w:rFonts w:asciiTheme="majorHAnsi" w:hAnsiTheme="majorHAnsi" w:cs="Monospace"/>
          <w:bCs/>
          <w:lang w:val="bg-BG"/>
        </w:rPr>
        <w:t xml:space="preserve"> Използваме класа </w:t>
      </w:r>
      <w:proofErr w:type="spellStart"/>
      <w:r w:rsidRPr="00EB7925">
        <w:rPr>
          <w:rFonts w:ascii="Monospace" w:hAnsi="Monospace" w:cs="Courier New"/>
          <w:color w:val="000000"/>
          <w:shd w:val="clear" w:color="auto" w:fill="FFFFFF"/>
        </w:rPr>
        <w:t>ImageIcon</w:t>
      </w:r>
      <w:proofErr w:type="spellEnd"/>
      <w:r w:rsidRPr="00EB7925">
        <w:rPr>
          <w:rFonts w:asciiTheme="majorHAnsi" w:hAnsiTheme="majorHAnsi" w:cs="Courier New"/>
          <w:color w:val="000000"/>
          <w:shd w:val="clear" w:color="auto" w:fill="FFFFFF"/>
          <w:lang w:val="bg-BG"/>
        </w:rPr>
        <w:t xml:space="preserve"> </w:t>
      </w:r>
      <w:r w:rsidRPr="00EB7925">
        <w:rPr>
          <w:rFonts w:asciiTheme="majorHAnsi" w:hAnsiTheme="majorHAnsi" w:cs="Monospace"/>
          <w:bCs/>
          <w:lang w:val="bg-BG"/>
        </w:rPr>
        <w:t>за изобразяване на картинките.</w:t>
      </w:r>
    </w:p>
    <w:p w:rsidR="001D50F5" w:rsidRDefault="001D50F5" w:rsidP="00934DE6">
      <w:pPr>
        <w:autoSpaceDE w:val="0"/>
        <w:autoSpaceDN w:val="0"/>
        <w:adjustRightInd w:val="0"/>
        <w:spacing w:after="0" w:line="240" w:lineRule="auto"/>
        <w:rPr>
          <w:rFonts w:cs="Monospace"/>
          <w:bCs/>
          <w:lang w:val="bg-BG"/>
        </w:rPr>
      </w:pP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public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SnakeGameMachine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addKeyListener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CheckKeyPressed</w:t>
      </w:r>
      <w:proofErr w:type="spellEnd"/>
      <w:r>
        <w:rPr>
          <w:rFonts w:ascii="Monospace" w:hAnsi="Monospace" w:cs="Monospace"/>
          <w:color w:val="000000"/>
          <w:lang w:val="bg-BG"/>
        </w:rPr>
        <w:t>());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setBackground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color w:val="000000"/>
          <w:lang w:val="bg-BG"/>
        </w:rPr>
        <w:t>Color.</w:t>
      </w:r>
      <w:r>
        <w:rPr>
          <w:rFonts w:ascii="Monospace" w:hAnsi="Monospace" w:cs="Monospace"/>
          <w:b/>
          <w:bCs/>
          <w:i/>
          <w:iCs/>
          <w:color w:val="0000C0"/>
          <w:lang w:val="bg-BG"/>
        </w:rPr>
        <w:t>BLACK</w:t>
      </w:r>
      <w:proofErr w:type="spellEnd"/>
      <w:r>
        <w:rPr>
          <w:rFonts w:ascii="Monospace" w:hAnsi="Monospace" w:cs="Monospace"/>
          <w:color w:val="000000"/>
          <w:lang w:val="bg-BG"/>
        </w:rPr>
        <w:t>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setFocusable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true</w:t>
      </w:r>
      <w:proofErr w:type="spellEnd"/>
      <w:r>
        <w:rPr>
          <w:rFonts w:ascii="Monospace" w:hAnsi="Monospace" w:cs="Monospace"/>
          <w:color w:val="000000"/>
          <w:lang w:val="bg-BG"/>
        </w:rPr>
        <w:t>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setPreferredSize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Dimension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color w:val="0000C0"/>
          <w:lang w:val="bg-BG"/>
        </w:rPr>
        <w:t>boardWidth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, </w:t>
      </w:r>
      <w:proofErr w:type="spellStart"/>
      <w:r>
        <w:rPr>
          <w:rFonts w:ascii="Monospace" w:hAnsi="Monospace" w:cs="Monospace"/>
          <w:color w:val="0000C0"/>
          <w:lang w:val="bg-BG"/>
        </w:rPr>
        <w:t>boardHeight</w:t>
      </w:r>
      <w:proofErr w:type="spellEnd"/>
      <w:r>
        <w:rPr>
          <w:rFonts w:ascii="Monospace" w:hAnsi="Monospace" w:cs="Monospace"/>
          <w:color w:val="000000"/>
          <w:lang w:val="bg-BG"/>
        </w:rPr>
        <w:t>));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for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= 0;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&lt; </w:t>
      </w:r>
      <w:proofErr w:type="spellStart"/>
      <w:r>
        <w:rPr>
          <w:rFonts w:ascii="Monospace" w:hAnsi="Monospace" w:cs="Monospace"/>
          <w:color w:val="0000C0"/>
          <w:lang w:val="bg-BG"/>
        </w:rPr>
        <w:t>snakeLength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++) {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] = 400 -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* 10;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] = 200;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newApple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timer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Timer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color w:val="0000C0"/>
          <w:lang w:val="bg-BG"/>
        </w:rPr>
        <w:t>timeDelay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,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this</w:t>
      </w:r>
      <w:proofErr w:type="spellEnd"/>
      <w:r>
        <w:rPr>
          <w:rFonts w:ascii="Monospace" w:hAnsi="Monospace" w:cs="Monospace"/>
          <w:color w:val="000000"/>
          <w:lang w:val="bg-BG"/>
        </w:rPr>
        <w:t>);</w:t>
      </w:r>
    </w:p>
    <w:p w:rsidR="00934DE6" w:rsidRDefault="00934DE6" w:rsidP="00934DE6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timer</w:t>
      </w:r>
      <w:r>
        <w:rPr>
          <w:rFonts w:ascii="Monospace" w:hAnsi="Monospace" w:cs="Monospace"/>
          <w:color w:val="000000"/>
          <w:lang w:val="bg-BG"/>
        </w:rPr>
        <w:t>.start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934DE6" w:rsidRPr="00934DE6" w:rsidRDefault="00934DE6" w:rsidP="00934DE6">
      <w:r>
        <w:rPr>
          <w:rFonts w:ascii="Monospace" w:hAnsi="Monospace" w:cs="Monospace"/>
          <w:color w:val="000000"/>
          <w:lang w:val="bg-BG"/>
        </w:rPr>
        <w:tab/>
        <w:t>}</w:t>
      </w:r>
    </w:p>
    <w:p w:rsidR="000F0ABB" w:rsidRPr="00EB7925" w:rsidRDefault="001D50F5" w:rsidP="000F0ABB">
      <w:pPr>
        <w:rPr>
          <w:rFonts w:asciiTheme="majorHAnsi" w:hAnsiTheme="majorHAnsi" w:cs="Monospace"/>
          <w:color w:val="000000"/>
          <w:lang w:val="bg-BG"/>
        </w:rPr>
      </w:pPr>
      <w:r w:rsidRPr="00EB7925">
        <w:rPr>
          <w:rFonts w:asciiTheme="majorHAnsi" w:hAnsiTheme="majorHAnsi"/>
          <w:lang w:val="bg-BG"/>
        </w:rPr>
        <w:t xml:space="preserve">В </w:t>
      </w:r>
      <w:proofErr w:type="spellStart"/>
      <w:r w:rsidRPr="00EB7925">
        <w:rPr>
          <w:rFonts w:ascii="Monospace" w:hAnsi="Monospace" w:cs="Monospace"/>
          <w:color w:val="000000"/>
          <w:lang w:val="bg-BG"/>
        </w:rPr>
        <w:t>SnakeGameMachine</w:t>
      </w:r>
      <w:proofErr w:type="spellEnd"/>
      <w:r w:rsidRPr="00EB7925">
        <w:rPr>
          <w:rFonts w:asciiTheme="majorHAnsi" w:hAnsiTheme="majorHAnsi" w:cs="Monospace"/>
          <w:color w:val="000000"/>
          <w:lang w:val="bg-BG"/>
        </w:rPr>
        <w:t xml:space="preserve"> метода създаваме змията, ябълката на случайно място и стартираме таймера.</w:t>
      </w:r>
    </w:p>
    <w:p w:rsidR="002A163E" w:rsidRDefault="002A163E" w:rsidP="000F0ABB">
      <w:pPr>
        <w:rPr>
          <w:rFonts w:ascii="Monospace" w:hAnsi="Monospace" w:cs="Monospace"/>
          <w:color w:val="000000"/>
          <w:lang w:val="bg-BG"/>
        </w:rPr>
      </w:pP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checkEatApple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if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((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[0] == </w:t>
      </w:r>
      <w:proofErr w:type="spellStart"/>
      <w:r>
        <w:rPr>
          <w:rFonts w:ascii="Monospace" w:hAnsi="Monospace" w:cs="Monospace"/>
          <w:color w:val="0000C0"/>
          <w:lang w:val="bg-BG"/>
        </w:rPr>
        <w:t>appleX</w:t>
      </w:r>
      <w:proofErr w:type="spellEnd"/>
      <w:r>
        <w:rPr>
          <w:rFonts w:ascii="Monospace" w:hAnsi="Monospace" w:cs="Monospace"/>
          <w:color w:val="000000"/>
          <w:lang w:val="bg-BG"/>
        </w:rPr>
        <w:t>) &amp;&amp; (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[0] == </w:t>
      </w:r>
      <w:proofErr w:type="spellStart"/>
      <w:r>
        <w:rPr>
          <w:rFonts w:ascii="Monospace" w:hAnsi="Monospace" w:cs="Monospace"/>
          <w:color w:val="0000C0"/>
          <w:lang w:val="bg-BG"/>
        </w:rPr>
        <w:t>appleY</w:t>
      </w:r>
      <w:proofErr w:type="spellEnd"/>
      <w:r>
        <w:rPr>
          <w:rFonts w:ascii="Monospace" w:hAnsi="Monospace" w:cs="Monospace"/>
          <w:color w:val="000000"/>
          <w:lang w:val="bg-BG"/>
        </w:rPr>
        <w:t>)) {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Sound.</w:t>
      </w:r>
      <w:r>
        <w:rPr>
          <w:rFonts w:ascii="Monospace" w:hAnsi="Monospace" w:cs="Monospace"/>
          <w:i/>
          <w:iCs/>
          <w:color w:val="000000"/>
          <w:lang w:val="bg-BG"/>
        </w:rPr>
        <w:t>play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</w:t>
      </w:r>
      <w:proofErr w:type="spellStart"/>
      <w:r>
        <w:rPr>
          <w:rFonts w:ascii="Monospace" w:hAnsi="Monospace" w:cs="Monospace"/>
          <w:color w:val="2A00FF"/>
          <w:lang w:val="bg-BG"/>
        </w:rPr>
        <w:t>sounds</w:t>
      </w:r>
      <w:proofErr w:type="spellEnd"/>
      <w:r>
        <w:rPr>
          <w:rFonts w:ascii="Monospace" w:hAnsi="Monospace" w:cs="Monospace"/>
          <w:color w:val="2A00FF"/>
          <w:lang w:val="bg-BG"/>
        </w:rPr>
        <w:t>/bloop.wav"</w:t>
      </w:r>
      <w:r>
        <w:rPr>
          <w:rFonts w:ascii="Monospace" w:hAnsi="Monospace" w:cs="Monospace"/>
          <w:color w:val="000000"/>
          <w:lang w:val="bg-BG"/>
        </w:rPr>
        <w:t xml:space="preserve">);  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plays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bloop.wav </w:t>
      </w:r>
      <w:proofErr w:type="spellStart"/>
      <w:r>
        <w:rPr>
          <w:rFonts w:ascii="Monospace" w:hAnsi="Monospace" w:cs="Monospace"/>
          <w:color w:val="3F7F5F"/>
          <w:lang w:val="bg-BG"/>
        </w:rPr>
        <w:t>when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eating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apples</w:t>
      </w:r>
      <w:proofErr w:type="spellEnd"/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snakeLength</w:t>
      </w:r>
      <w:proofErr w:type="spellEnd"/>
      <w:r>
        <w:rPr>
          <w:rFonts w:ascii="Monospace" w:hAnsi="Monospace" w:cs="Monospace"/>
          <w:color w:val="000000"/>
          <w:lang w:val="bg-BG"/>
        </w:rPr>
        <w:t>++;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newApple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A163E" w:rsidRDefault="002A163E" w:rsidP="002A163E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newApple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6A3E3E"/>
          <w:lang w:val="bg-BG"/>
        </w:rPr>
        <w:t>r</w:t>
      </w:r>
      <w:r>
        <w:rPr>
          <w:rFonts w:ascii="Monospace" w:hAnsi="Monospace" w:cs="Monospace"/>
          <w:color w:val="000000"/>
          <w:lang w:val="bg-BG"/>
        </w:rPr>
        <w:t xml:space="preserve"> = 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>) (</w:t>
      </w:r>
      <w:proofErr w:type="spellStart"/>
      <w:r>
        <w:rPr>
          <w:rFonts w:ascii="Monospace" w:hAnsi="Monospace" w:cs="Monospace"/>
          <w:color w:val="000000"/>
          <w:lang w:val="bg-BG"/>
        </w:rPr>
        <w:t>Math.</w:t>
      </w:r>
      <w:r>
        <w:rPr>
          <w:rFonts w:ascii="Monospace" w:hAnsi="Monospace" w:cs="Monospace"/>
          <w:i/>
          <w:iCs/>
          <w:color w:val="000000"/>
          <w:lang w:val="bg-BG"/>
        </w:rPr>
        <w:t>random</w:t>
      </w:r>
      <w:proofErr w:type="spellEnd"/>
      <w:r>
        <w:rPr>
          <w:rFonts w:ascii="Monospace" w:hAnsi="Monospace" w:cs="Monospace"/>
          <w:color w:val="000000"/>
          <w:lang w:val="bg-BG"/>
        </w:rPr>
        <w:t>() * (</w:t>
      </w:r>
      <w:proofErr w:type="spellStart"/>
      <w:r>
        <w:rPr>
          <w:rFonts w:ascii="Monospace" w:hAnsi="Monospace" w:cs="Monospace"/>
          <w:color w:val="0000C0"/>
          <w:lang w:val="bg-BG"/>
        </w:rPr>
        <w:t>boardWidth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/ 10 - 1));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appleX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((</w:t>
      </w:r>
      <w:r>
        <w:rPr>
          <w:rFonts w:ascii="Monospace" w:hAnsi="Monospace" w:cs="Monospace"/>
          <w:color w:val="6A3E3E"/>
          <w:lang w:val="bg-BG"/>
        </w:rPr>
        <w:t>r</w:t>
      </w:r>
      <w:r>
        <w:rPr>
          <w:rFonts w:ascii="Monospace" w:hAnsi="Monospace" w:cs="Monospace"/>
          <w:color w:val="000000"/>
          <w:lang w:val="bg-BG"/>
        </w:rPr>
        <w:t xml:space="preserve"> *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));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6A3E3E"/>
          <w:lang w:val="bg-BG"/>
        </w:rPr>
        <w:t>r</w:t>
      </w:r>
      <w:r>
        <w:rPr>
          <w:rFonts w:ascii="Monospace" w:hAnsi="Monospace" w:cs="Monospace"/>
          <w:color w:val="000000"/>
          <w:lang w:val="bg-BG"/>
        </w:rPr>
        <w:t xml:space="preserve"> = 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>) (</w:t>
      </w:r>
      <w:proofErr w:type="spellStart"/>
      <w:r>
        <w:rPr>
          <w:rFonts w:ascii="Monospace" w:hAnsi="Monospace" w:cs="Monospace"/>
          <w:color w:val="000000"/>
          <w:lang w:val="bg-BG"/>
        </w:rPr>
        <w:t>Math.</w:t>
      </w:r>
      <w:r>
        <w:rPr>
          <w:rFonts w:ascii="Monospace" w:hAnsi="Monospace" w:cs="Monospace"/>
          <w:i/>
          <w:iCs/>
          <w:color w:val="000000"/>
          <w:lang w:val="bg-BG"/>
        </w:rPr>
        <w:t>random</w:t>
      </w:r>
      <w:proofErr w:type="spellEnd"/>
      <w:r>
        <w:rPr>
          <w:rFonts w:ascii="Monospace" w:hAnsi="Monospace" w:cs="Monospace"/>
          <w:color w:val="000000"/>
          <w:lang w:val="bg-BG"/>
        </w:rPr>
        <w:t>() * (</w:t>
      </w:r>
      <w:proofErr w:type="spellStart"/>
      <w:r>
        <w:rPr>
          <w:rFonts w:ascii="Monospace" w:hAnsi="Monospace" w:cs="Monospace"/>
          <w:color w:val="0000C0"/>
          <w:lang w:val="bg-BG"/>
        </w:rPr>
        <w:t>boardHeight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/ 10 - 1));</w:t>
      </w:r>
    </w:p>
    <w:p w:rsidR="002A163E" w:rsidRDefault="002A163E" w:rsidP="002A163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lastRenderedPageBreak/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appleY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((</w:t>
      </w:r>
      <w:r>
        <w:rPr>
          <w:rFonts w:ascii="Monospace" w:hAnsi="Monospace" w:cs="Monospace"/>
          <w:color w:val="6A3E3E"/>
          <w:lang w:val="bg-BG"/>
        </w:rPr>
        <w:t>r</w:t>
      </w:r>
      <w:r>
        <w:rPr>
          <w:rFonts w:ascii="Monospace" w:hAnsi="Monospace" w:cs="Monospace"/>
          <w:color w:val="000000"/>
          <w:lang w:val="bg-BG"/>
        </w:rPr>
        <w:t xml:space="preserve"> *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));</w:t>
      </w:r>
    </w:p>
    <w:p w:rsidR="002A163E" w:rsidRDefault="002A163E" w:rsidP="002A163E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  <w:t>}</w:t>
      </w:r>
    </w:p>
    <w:p w:rsidR="001E7FCA" w:rsidRPr="00EB7925" w:rsidRDefault="001E7FCA" w:rsidP="001E7FCA">
      <w:pPr>
        <w:rPr>
          <w:rFonts w:asciiTheme="majorHAnsi" w:hAnsiTheme="majorHAnsi" w:cs="Monospace"/>
          <w:color w:val="000000"/>
          <w:lang w:val="bg-BG"/>
        </w:rPr>
      </w:pPr>
      <w:r w:rsidRPr="00EB7925">
        <w:rPr>
          <w:rFonts w:asciiTheme="majorHAnsi" w:hAnsiTheme="majorHAnsi" w:cs="Monospace"/>
          <w:color w:val="000000"/>
          <w:lang w:val="bg-BG"/>
        </w:rPr>
        <w:t xml:space="preserve">В </w:t>
      </w:r>
      <w:proofErr w:type="spellStart"/>
      <w:r>
        <w:rPr>
          <w:rFonts w:asciiTheme="majorHAnsi" w:hAnsiTheme="majorHAnsi" w:cs="Monospace"/>
          <w:color w:val="000000"/>
        </w:rPr>
        <w:t>метода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 w:rsidRPr="007072A9">
        <w:rPr>
          <w:rFonts w:ascii="Monospace" w:hAnsi="Monospace" w:cs="Monospace"/>
          <w:color w:val="000000"/>
          <w:lang w:val="bg-BG"/>
        </w:rPr>
        <w:t>checkEatApple</w:t>
      </w:r>
      <w:proofErr w:type="spellEnd"/>
      <w:r w:rsidRPr="007072A9">
        <w:rPr>
          <w:rFonts w:ascii="Monospace" w:hAnsi="Monospace" w:cs="Monospace"/>
          <w:color w:val="000000"/>
          <w:lang w:val="bg-BG"/>
        </w:rPr>
        <w:t>()</w:t>
      </w:r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000000"/>
        </w:rPr>
        <w:t xml:space="preserve"> </w:t>
      </w:r>
      <w:proofErr w:type="spellStart"/>
      <w:r>
        <w:rPr>
          <w:rFonts w:ascii="Monospace" w:hAnsi="Monospace" w:cs="Monospace"/>
          <w:color w:val="000000"/>
        </w:rPr>
        <w:t>проверяваме</w:t>
      </w:r>
      <w:proofErr w:type="spellEnd"/>
      <w:r>
        <w:rPr>
          <w:rFonts w:ascii="Monospace" w:hAnsi="Monospace" w:cs="Monospace"/>
          <w:color w:val="000000"/>
        </w:rPr>
        <w:t xml:space="preserve"> </w:t>
      </w:r>
      <w:proofErr w:type="spellStart"/>
      <w:r>
        <w:rPr>
          <w:rFonts w:ascii="Monospace" w:hAnsi="Monospace" w:cs="Monospace"/>
          <w:color w:val="000000"/>
        </w:rPr>
        <w:t>дали</w:t>
      </w:r>
      <w:proofErr w:type="spellEnd"/>
      <w:r>
        <w:rPr>
          <w:rFonts w:ascii="Monospace" w:hAnsi="Monospace" w:cs="Monospace"/>
          <w:color w:val="000000"/>
        </w:rPr>
        <w:t xml:space="preserve"> </w:t>
      </w:r>
      <w:proofErr w:type="spellStart"/>
      <w:r>
        <w:rPr>
          <w:rFonts w:ascii="Monospace" w:hAnsi="Monospace" w:cs="Monospace"/>
          <w:color w:val="000000"/>
        </w:rPr>
        <w:t>има</w:t>
      </w:r>
      <w:proofErr w:type="spellEnd"/>
      <w:r w:rsidRPr="00EB7925">
        <w:rPr>
          <w:rFonts w:asciiTheme="majorHAnsi" w:hAnsiTheme="majorHAnsi" w:cs="Monospace"/>
          <w:color w:val="000000"/>
          <w:lang w:val="bg-BG"/>
        </w:rPr>
        <w:t xml:space="preserve"> сблъсък между ябълка</w:t>
      </w:r>
      <w:proofErr w:type="spellStart"/>
      <w:r>
        <w:rPr>
          <w:rFonts w:asciiTheme="majorHAnsi" w:hAnsiTheme="majorHAnsi" w:cs="Monospace"/>
          <w:color w:val="000000"/>
        </w:rPr>
        <w:t>та</w:t>
      </w:r>
      <w:proofErr w:type="spellEnd"/>
      <w:r w:rsidRPr="00EB7925">
        <w:rPr>
          <w:rFonts w:asciiTheme="majorHAnsi" w:hAnsiTheme="majorHAnsi" w:cs="Monospace"/>
          <w:color w:val="000000"/>
          <w:lang w:val="bg-BG"/>
        </w:rPr>
        <w:t xml:space="preserve"> и главата на змията,</w:t>
      </w:r>
      <w:r>
        <w:rPr>
          <w:rFonts w:asciiTheme="majorHAnsi" w:hAnsiTheme="majorHAnsi" w:cs="Monospace"/>
          <w:color w:val="000000"/>
        </w:rPr>
        <w:t xml:space="preserve"> в </w:t>
      </w:r>
      <w:proofErr w:type="spellStart"/>
      <w:r>
        <w:rPr>
          <w:rFonts w:asciiTheme="majorHAnsi" w:hAnsiTheme="majorHAnsi" w:cs="Monospace"/>
          <w:color w:val="000000"/>
        </w:rPr>
        <w:t>случай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>
        <w:rPr>
          <w:rFonts w:asciiTheme="majorHAnsi" w:hAnsiTheme="majorHAnsi" w:cs="Monospace"/>
          <w:color w:val="000000"/>
        </w:rPr>
        <w:t>на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>
        <w:rPr>
          <w:rFonts w:asciiTheme="majorHAnsi" w:hAnsiTheme="majorHAnsi" w:cs="Monospace"/>
          <w:color w:val="000000"/>
        </w:rPr>
        <w:t>колизия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>
        <w:rPr>
          <w:rFonts w:asciiTheme="majorHAnsi" w:hAnsiTheme="majorHAnsi" w:cs="Monospace"/>
          <w:color w:val="000000"/>
        </w:rPr>
        <w:t>се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>
        <w:rPr>
          <w:rFonts w:asciiTheme="majorHAnsi" w:hAnsiTheme="majorHAnsi" w:cs="Monospace"/>
          <w:color w:val="000000"/>
        </w:rPr>
        <w:t>чува</w:t>
      </w:r>
      <w:proofErr w:type="spellEnd"/>
      <w:r>
        <w:rPr>
          <w:rFonts w:asciiTheme="majorHAnsi" w:hAnsiTheme="majorHAnsi" w:cs="Monospace"/>
          <w:color w:val="000000"/>
        </w:rPr>
        <w:t xml:space="preserve"> </w:t>
      </w:r>
      <w:proofErr w:type="spellStart"/>
      <w:r>
        <w:rPr>
          <w:rFonts w:asciiTheme="majorHAnsi" w:hAnsiTheme="majorHAnsi" w:cs="Monospace"/>
          <w:color w:val="000000"/>
        </w:rPr>
        <w:t>звук</w:t>
      </w:r>
      <w:proofErr w:type="spellEnd"/>
      <w:r>
        <w:rPr>
          <w:rFonts w:asciiTheme="majorHAnsi" w:hAnsiTheme="majorHAnsi" w:cs="Monospace"/>
          <w:color w:val="000000"/>
        </w:rPr>
        <w:t xml:space="preserve">, </w:t>
      </w:r>
      <w:r w:rsidRPr="00EB7925">
        <w:rPr>
          <w:rFonts w:asciiTheme="majorHAnsi" w:hAnsiTheme="majorHAnsi" w:cs="Monospace"/>
          <w:color w:val="000000"/>
          <w:lang w:val="bg-BG"/>
        </w:rPr>
        <w:t xml:space="preserve">увеличаваме дължината на тялото, и извикваме метода </w:t>
      </w:r>
      <w:proofErr w:type="spellStart"/>
      <w:r w:rsidRPr="00EB7925">
        <w:rPr>
          <w:rFonts w:ascii="Monospace" w:hAnsi="Monospace" w:cs="Monospace"/>
          <w:color w:val="000000"/>
          <w:lang w:val="bg-BG"/>
        </w:rPr>
        <w:t>newApple</w:t>
      </w:r>
      <w:proofErr w:type="spellEnd"/>
      <w:r w:rsidRPr="00EB7925">
        <w:rPr>
          <w:rFonts w:ascii="Monospace" w:hAnsi="Monospace" w:cs="Monospace"/>
          <w:color w:val="000000"/>
          <w:lang w:val="bg-BG"/>
        </w:rPr>
        <w:t>()</w:t>
      </w:r>
      <w:r w:rsidRPr="00EB7925">
        <w:rPr>
          <w:rFonts w:ascii="Monospace" w:hAnsi="Monospace" w:cs="Monospace"/>
          <w:color w:val="000000"/>
        </w:rPr>
        <w:t>,</w:t>
      </w:r>
      <w:r w:rsidRPr="00EB7925">
        <w:rPr>
          <w:rFonts w:asciiTheme="majorHAnsi" w:hAnsiTheme="majorHAnsi" w:cs="Monospace"/>
          <w:color w:val="000000"/>
        </w:rPr>
        <w:t xml:space="preserve"> </w:t>
      </w:r>
      <w:r w:rsidRPr="00EB7925">
        <w:rPr>
          <w:rFonts w:asciiTheme="majorHAnsi" w:hAnsiTheme="majorHAnsi" w:cs="Monospace"/>
          <w:color w:val="000000"/>
          <w:lang w:val="bg-BG"/>
        </w:rPr>
        <w:t>който позиционира нова ябълка на случайно място.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lang w:val="bg-BG"/>
        </w:rPr>
      </w:pP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public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class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Sound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public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static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synchronized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play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final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String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6A3E3E"/>
          <w:lang w:val="bg-BG"/>
        </w:rPr>
        <w:t>fileName</w:t>
      </w:r>
      <w:proofErr w:type="spellEnd"/>
      <w:r>
        <w:rPr>
          <w:rFonts w:ascii="Monospace" w:hAnsi="Monospace" w:cs="Monospace"/>
          <w:color w:val="000000"/>
          <w:lang w:val="bg-BG"/>
        </w:rPr>
        <w:t>)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Thread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Runnable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public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run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try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Clip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6A3E3E"/>
          <w:lang w:val="bg-BG"/>
        </w:rPr>
        <w:t>clip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color w:val="000000"/>
          <w:lang w:val="bg-BG"/>
        </w:rPr>
        <w:t>AudioSystem.</w:t>
      </w:r>
      <w:r>
        <w:rPr>
          <w:rFonts w:ascii="Monospace" w:hAnsi="Monospace" w:cs="Monospace"/>
          <w:i/>
          <w:iCs/>
          <w:color w:val="000000"/>
          <w:lang w:val="bg-BG"/>
        </w:rPr>
        <w:t>getClip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AudioInputStream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6A3E3E"/>
          <w:lang w:val="bg-BG"/>
        </w:rPr>
        <w:t>input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color w:val="000000"/>
          <w:lang w:val="bg-BG"/>
        </w:rPr>
        <w:t>AudioSystem.</w:t>
      </w:r>
      <w:r>
        <w:rPr>
          <w:rFonts w:ascii="Monospace" w:hAnsi="Monospace" w:cs="Monospace"/>
          <w:i/>
          <w:iCs/>
          <w:color w:val="000000"/>
          <w:lang w:val="bg-BG"/>
        </w:rPr>
        <w:t>getAudioInputStream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new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File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color w:val="6A3E3E"/>
          <w:lang w:val="bg-BG"/>
        </w:rPr>
        <w:t>fileName</w:t>
      </w:r>
      <w:proofErr w:type="spellEnd"/>
      <w:r>
        <w:rPr>
          <w:rFonts w:ascii="Monospace" w:hAnsi="Monospace" w:cs="Monospace"/>
          <w:color w:val="000000"/>
          <w:lang w:val="bg-BG"/>
        </w:rPr>
        <w:t>));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6A3E3E"/>
          <w:lang w:val="bg-BG"/>
        </w:rPr>
        <w:t>clip</w:t>
      </w:r>
      <w:r>
        <w:rPr>
          <w:rFonts w:ascii="Monospace" w:hAnsi="Monospace" w:cs="Monospace"/>
          <w:color w:val="000000"/>
          <w:lang w:val="bg-BG"/>
        </w:rPr>
        <w:t>.open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proofErr w:type="spellStart"/>
      <w:r>
        <w:rPr>
          <w:rFonts w:ascii="Monospace" w:hAnsi="Monospace" w:cs="Monospace"/>
          <w:color w:val="6A3E3E"/>
          <w:lang w:val="bg-BG"/>
        </w:rPr>
        <w:t>input</w:t>
      </w:r>
      <w:proofErr w:type="spellEnd"/>
      <w:r>
        <w:rPr>
          <w:rFonts w:ascii="Monospace" w:hAnsi="Monospace" w:cs="Monospace"/>
          <w:color w:val="000000"/>
          <w:lang w:val="bg-BG"/>
        </w:rPr>
        <w:t>);</w:t>
      </w:r>
    </w:p>
    <w:p w:rsidR="002453E2" w:rsidRDefault="002453E2" w:rsidP="00EB792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6A3E3E"/>
          <w:lang w:val="bg-BG"/>
        </w:rPr>
        <w:t>clip</w:t>
      </w:r>
      <w:r>
        <w:rPr>
          <w:rFonts w:ascii="Monospace" w:hAnsi="Monospace" w:cs="Monospace"/>
          <w:color w:val="000000"/>
          <w:lang w:val="bg-BG"/>
        </w:rPr>
        <w:t>.start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 xml:space="preserve">}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catch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color w:val="000000"/>
          <w:lang w:val="bg-BG"/>
        </w:rPr>
        <w:t>Exception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6A3E3E"/>
          <w:lang w:val="bg-BG"/>
        </w:rPr>
        <w:t>e</w:t>
      </w:r>
      <w:r>
        <w:rPr>
          <w:rFonts w:ascii="Monospace" w:hAnsi="Monospace" w:cs="Monospace"/>
          <w:color w:val="000000"/>
          <w:lang w:val="bg-BG"/>
        </w:rPr>
        <w:t>) {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System.</w:t>
      </w:r>
      <w:r>
        <w:rPr>
          <w:rFonts w:ascii="Monospace" w:hAnsi="Monospace" w:cs="Monospace"/>
          <w:b/>
          <w:bCs/>
          <w:i/>
          <w:iCs/>
          <w:color w:val="0000C0"/>
          <w:lang w:val="bg-BG"/>
        </w:rPr>
        <w:t>out</w:t>
      </w:r>
      <w:r>
        <w:rPr>
          <w:rFonts w:ascii="Monospace" w:hAnsi="Monospace" w:cs="Monospace"/>
          <w:color w:val="000000"/>
          <w:lang w:val="bg-BG"/>
        </w:rPr>
        <w:t>.println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</w:t>
      </w:r>
      <w:proofErr w:type="spellStart"/>
      <w:r>
        <w:rPr>
          <w:rFonts w:ascii="Monospace" w:hAnsi="Monospace" w:cs="Monospace"/>
          <w:color w:val="2A00FF"/>
          <w:lang w:val="bg-BG"/>
        </w:rPr>
        <w:t>play</w:t>
      </w:r>
      <w:proofErr w:type="spellEnd"/>
      <w:r>
        <w:rPr>
          <w:rFonts w:ascii="Monospace" w:hAnsi="Monospace" w:cs="Monospace"/>
          <w:color w:val="2A00F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2A00FF"/>
          <w:lang w:val="bg-BG"/>
        </w:rPr>
        <w:t>sound</w:t>
      </w:r>
      <w:proofErr w:type="spellEnd"/>
      <w:r>
        <w:rPr>
          <w:rFonts w:ascii="Monospace" w:hAnsi="Monospace" w:cs="Monospace"/>
          <w:color w:val="2A00F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2A00FF"/>
          <w:lang w:val="bg-BG"/>
        </w:rPr>
        <w:t>error</w:t>
      </w:r>
      <w:proofErr w:type="spellEnd"/>
      <w:r>
        <w:rPr>
          <w:rFonts w:ascii="Monospace" w:hAnsi="Monospace" w:cs="Monospace"/>
          <w:color w:val="2A00FF"/>
          <w:lang w:val="bg-BG"/>
        </w:rPr>
        <w:t>"</w:t>
      </w:r>
      <w:r>
        <w:rPr>
          <w:rFonts w:ascii="Monospace" w:hAnsi="Monospace" w:cs="Monospace"/>
          <w:color w:val="000000"/>
          <w:lang w:val="bg-BG"/>
        </w:rPr>
        <w:t>);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453E2" w:rsidRDefault="002453E2" w:rsidP="00EB792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 xml:space="preserve">   }).</w:t>
      </w:r>
      <w:proofErr w:type="spellStart"/>
      <w:r>
        <w:rPr>
          <w:rFonts w:ascii="Monospace" w:hAnsi="Monospace" w:cs="Monospace"/>
          <w:color w:val="000000"/>
          <w:lang w:val="bg-BG"/>
        </w:rPr>
        <w:t>start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</w:p>
    <w:p w:rsidR="002453E2" w:rsidRDefault="002453E2" w:rsidP="002453E2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453E2" w:rsidRDefault="002453E2" w:rsidP="002453E2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453E2" w:rsidRPr="00EB7925" w:rsidRDefault="0038169F" w:rsidP="002453E2">
      <w:pPr>
        <w:rPr>
          <w:rFonts w:asciiTheme="majorHAnsi" w:hAnsiTheme="majorHAnsi" w:cs="Monospace"/>
          <w:color w:val="000000"/>
          <w:lang w:val="bg-BG"/>
        </w:rPr>
      </w:pPr>
      <w:r w:rsidRPr="00EB7925">
        <w:rPr>
          <w:rFonts w:asciiTheme="majorHAnsi" w:hAnsiTheme="majorHAnsi" w:cs="Monospace"/>
          <w:color w:val="000000"/>
          <w:lang w:val="bg-BG"/>
        </w:rPr>
        <w:t>За да използваме звуци в играта имаме к</w:t>
      </w:r>
      <w:r w:rsidR="002453E2" w:rsidRPr="00EB7925">
        <w:rPr>
          <w:rFonts w:asciiTheme="majorHAnsi" w:hAnsiTheme="majorHAnsi" w:cs="Monospace"/>
          <w:color w:val="000000"/>
          <w:lang w:val="bg-BG"/>
        </w:rPr>
        <w:t>лас</w:t>
      </w:r>
      <w:r w:rsidRPr="00EB7925">
        <w:rPr>
          <w:rFonts w:asciiTheme="majorHAnsi" w:hAnsiTheme="majorHAnsi" w:cs="Monospace"/>
          <w:color w:val="000000"/>
          <w:lang w:val="bg-BG"/>
        </w:rPr>
        <w:t>а</w:t>
      </w:r>
      <w:r w:rsidR="002453E2" w:rsidRPr="00EB7925">
        <w:rPr>
          <w:rFonts w:asciiTheme="majorHAnsi" w:hAnsiTheme="majorHAnsi" w:cs="Monospace"/>
          <w:color w:val="000000"/>
          <w:lang w:val="bg-BG"/>
        </w:rPr>
        <w:t xml:space="preserve"> </w:t>
      </w:r>
      <w:proofErr w:type="spellStart"/>
      <w:r w:rsidR="002453E2" w:rsidRPr="00EB7925">
        <w:rPr>
          <w:rFonts w:ascii="Monospace" w:hAnsi="Monospace" w:cs="Monospace"/>
          <w:color w:val="000000"/>
          <w:lang w:val="bg-BG"/>
        </w:rPr>
        <w:t>Sound</w:t>
      </w:r>
      <w:proofErr w:type="spellEnd"/>
      <w:r w:rsidRPr="00EB7925">
        <w:rPr>
          <w:rFonts w:asciiTheme="majorHAnsi" w:hAnsiTheme="majorHAnsi" w:cs="Monospace"/>
          <w:color w:val="000000"/>
          <w:lang w:val="bg-BG"/>
        </w:rPr>
        <w:t xml:space="preserve">. Работи с файлове с разширение </w:t>
      </w:r>
      <w:r w:rsidRPr="00EB7925">
        <w:rPr>
          <w:rFonts w:ascii="Monospace" w:hAnsi="Monospace" w:cs="Monospace"/>
          <w:color w:val="000000"/>
        </w:rPr>
        <w:t>.wav</w:t>
      </w:r>
      <w:r w:rsidRPr="00EB7925">
        <w:rPr>
          <w:rFonts w:asciiTheme="majorHAnsi" w:hAnsiTheme="majorHAnsi" w:cs="Monospace"/>
          <w:color w:val="000000"/>
          <w:lang w:val="bg-BG"/>
        </w:rPr>
        <w:t>.</w:t>
      </w:r>
    </w:p>
    <w:p w:rsidR="0038169F" w:rsidRPr="00EB7925" w:rsidRDefault="0038169F" w:rsidP="002453E2">
      <w:pPr>
        <w:rPr>
          <w:rFonts w:asciiTheme="majorHAnsi" w:hAnsiTheme="majorHAnsi" w:cs="Monospace"/>
          <w:lang w:val="bg-BG"/>
        </w:rPr>
      </w:pPr>
      <w:r w:rsidRPr="00EB7925">
        <w:rPr>
          <w:rFonts w:asciiTheme="majorHAnsi" w:hAnsiTheme="majorHAnsi" w:cs="Monospace"/>
          <w:color w:val="000000"/>
          <w:lang w:val="bg-BG"/>
        </w:rPr>
        <w:t xml:space="preserve">За да е възможно свиренето на повече от един звук по едно и също време, създаваме нова нишка за всеки звук (намират се в </w:t>
      </w:r>
      <w:r w:rsidRPr="00EB7925">
        <w:rPr>
          <w:rFonts w:asciiTheme="majorHAnsi" w:hAnsiTheme="majorHAnsi" w:cs="Monospace"/>
          <w:lang w:val="bg-BG"/>
        </w:rPr>
        <w:t>папка "</w:t>
      </w:r>
      <w:proofErr w:type="spellStart"/>
      <w:r w:rsidRPr="00EB7925">
        <w:rPr>
          <w:rFonts w:ascii="Monospace" w:hAnsi="Monospace" w:cs="Monospace"/>
          <w:lang w:val="bg-BG"/>
        </w:rPr>
        <w:t>sounds</w:t>
      </w:r>
      <w:proofErr w:type="spellEnd"/>
      <w:r w:rsidRPr="00EB7925">
        <w:rPr>
          <w:rFonts w:asciiTheme="majorHAnsi" w:hAnsiTheme="majorHAnsi" w:cs="Monospace"/>
          <w:lang w:val="bg-BG"/>
        </w:rPr>
        <w:t>" в папката на проекта).</w:t>
      </w:r>
      <w:r w:rsidRPr="00EB7925">
        <w:rPr>
          <w:rFonts w:asciiTheme="majorHAnsi" w:hAnsiTheme="majorHAnsi" w:cs="Monospace"/>
        </w:rPr>
        <w:t xml:space="preserve"> </w:t>
      </w:r>
      <w:r w:rsidRPr="00EB7925">
        <w:rPr>
          <w:rFonts w:asciiTheme="majorHAnsi" w:hAnsiTheme="majorHAnsi" w:cs="Monospace"/>
          <w:lang w:val="bg-BG"/>
        </w:rPr>
        <w:t xml:space="preserve">При възникнала грешка при </w:t>
      </w:r>
      <w:r w:rsidR="00EB7925" w:rsidRPr="00EB7925">
        <w:rPr>
          <w:rFonts w:asciiTheme="majorHAnsi" w:hAnsiTheme="majorHAnsi" w:cs="Monospace"/>
          <w:lang w:val="bg-BG"/>
        </w:rPr>
        <w:t xml:space="preserve">изпълнение на звука, се изписва </w:t>
      </w:r>
      <w:r w:rsidR="00EB7925" w:rsidRPr="00EB7925">
        <w:rPr>
          <w:rFonts w:ascii="Monospace" w:hAnsi="Monospace" w:cs="Monospace"/>
          <w:lang w:val="bg-BG"/>
        </w:rPr>
        <w:t>"</w:t>
      </w:r>
      <w:proofErr w:type="spellStart"/>
      <w:r w:rsidR="00EB7925" w:rsidRPr="00EB7925">
        <w:rPr>
          <w:rFonts w:ascii="Monospace" w:hAnsi="Monospace" w:cs="Monospace"/>
          <w:lang w:val="bg-BG"/>
        </w:rPr>
        <w:t>play</w:t>
      </w:r>
      <w:proofErr w:type="spellEnd"/>
      <w:r w:rsidR="00EB7925" w:rsidRPr="00EB7925">
        <w:rPr>
          <w:rFonts w:ascii="Monospace" w:hAnsi="Monospace" w:cs="Monospace"/>
          <w:lang w:val="bg-BG"/>
        </w:rPr>
        <w:t xml:space="preserve"> </w:t>
      </w:r>
      <w:proofErr w:type="spellStart"/>
      <w:r w:rsidR="00EB7925" w:rsidRPr="00EB7925">
        <w:rPr>
          <w:rFonts w:ascii="Monospace" w:hAnsi="Monospace" w:cs="Monospace"/>
          <w:lang w:val="bg-BG"/>
        </w:rPr>
        <w:t>sound</w:t>
      </w:r>
      <w:proofErr w:type="spellEnd"/>
      <w:r w:rsidR="00EB7925" w:rsidRPr="00EB7925">
        <w:rPr>
          <w:rFonts w:ascii="Monospace" w:hAnsi="Monospace" w:cs="Monospace"/>
          <w:lang w:val="bg-BG"/>
        </w:rPr>
        <w:t xml:space="preserve"> </w:t>
      </w:r>
      <w:proofErr w:type="spellStart"/>
      <w:r w:rsidR="00EB7925" w:rsidRPr="00EB7925">
        <w:rPr>
          <w:rFonts w:ascii="Monospace" w:hAnsi="Monospace" w:cs="Monospace"/>
          <w:lang w:val="bg-BG"/>
        </w:rPr>
        <w:t>error</w:t>
      </w:r>
      <w:proofErr w:type="spellEnd"/>
      <w:r w:rsidR="00EB7925" w:rsidRPr="00EB7925">
        <w:rPr>
          <w:rFonts w:ascii="Monospace" w:hAnsi="Monospace" w:cs="Monospace"/>
          <w:lang w:val="bg-BG"/>
        </w:rPr>
        <w:t>"</w:t>
      </w:r>
      <w:r w:rsidR="00EB7925" w:rsidRPr="00EB7925">
        <w:rPr>
          <w:rFonts w:ascii="Monospace" w:hAnsi="Monospace" w:cs="Monospace"/>
          <w:lang w:val="bg-BG"/>
        </w:rPr>
        <w:t xml:space="preserve"> </w:t>
      </w:r>
      <w:r w:rsidR="00EB7925" w:rsidRPr="00EB7925">
        <w:rPr>
          <w:rFonts w:asciiTheme="majorHAnsi" w:hAnsiTheme="majorHAnsi" w:cs="Monospace"/>
          <w:lang w:val="bg-BG"/>
        </w:rPr>
        <w:t>в конзолата.</w:t>
      </w:r>
    </w:p>
    <w:p w:rsidR="0038169F" w:rsidRPr="0038169F" w:rsidRDefault="0038169F" w:rsidP="002453E2">
      <w:pPr>
        <w:rPr>
          <w:rFonts w:cs="Monospace"/>
          <w:color w:val="000000"/>
        </w:rPr>
      </w:pPr>
    </w:p>
    <w:p w:rsidR="002453E2" w:rsidRDefault="002453E2" w:rsidP="002A163E">
      <w:pPr>
        <w:rPr>
          <w:rFonts w:cs="Monospace"/>
          <w:color w:val="000000"/>
          <w:lang w:val="bg-BG"/>
        </w:rPr>
      </w:pP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move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for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color w:val="0000C0"/>
          <w:lang w:val="bg-BG"/>
        </w:rPr>
        <w:t>snakeLength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&gt; 0;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--) {</w:t>
      </w:r>
    </w:p>
    <w:p w:rsidR="00AB0F75" w:rsidRPr="00D21107" w:rsidRDefault="00AB0F75" w:rsidP="00AB0F75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] = 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[(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- 1)];</w:t>
      </w:r>
      <w:r w:rsidR="00D21107">
        <w:rPr>
          <w:rFonts w:ascii="Monospace" w:hAnsi="Monospace" w:cs="Monospace"/>
          <w:color w:val="000000"/>
          <w:lang w:val="bg-BG"/>
        </w:rPr>
        <w:t xml:space="preserve"> </w:t>
      </w:r>
      <w:r w:rsidR="00D21107">
        <w:rPr>
          <w:rFonts w:ascii="Monospace" w:hAnsi="Monospace" w:cs="Monospace"/>
          <w:color w:val="000000"/>
          <w:lang w:val="bg-BG"/>
        </w:rPr>
        <w:tab/>
      </w:r>
      <w:r w:rsidR="00D21107">
        <w:rPr>
          <w:rFonts w:ascii="Monospace" w:hAnsi="Monospace" w:cs="Monospace"/>
          <w:color w:val="3F7F5F"/>
          <w:lang w:val="bg-BG"/>
        </w:rPr>
        <w:t>//</w:t>
      </w:r>
      <w:r w:rsidR="00D21107">
        <w:rPr>
          <w:rFonts w:cs="Monospace"/>
          <w:color w:val="3F7F5F"/>
        </w:rPr>
        <w:t xml:space="preserve">this code moves the parts 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] = 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>[(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- 1)];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switch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color w:val="0000C0"/>
          <w:lang w:val="bg-BG"/>
        </w:rPr>
        <w:t>direction</w:t>
      </w:r>
      <w:proofErr w:type="spellEnd"/>
      <w:r>
        <w:rPr>
          <w:rFonts w:ascii="Monospace" w:hAnsi="Monospace" w:cs="Monospace"/>
          <w:color w:val="000000"/>
          <w:lang w:val="bg-BG"/>
        </w:rPr>
        <w:t>) {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case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2A00FF"/>
          <w:lang w:val="bg-BG"/>
        </w:rPr>
        <w:t>'L'</w:t>
      </w:r>
      <w:r>
        <w:rPr>
          <w:rFonts w:ascii="Monospace" w:hAnsi="Monospace" w:cs="Monospace"/>
          <w:color w:val="000000"/>
          <w:lang w:val="bg-BG"/>
        </w:rPr>
        <w:t>: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[0] -=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break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case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2A00FF"/>
          <w:lang w:val="bg-BG"/>
        </w:rPr>
        <w:t>'R'</w:t>
      </w:r>
      <w:r>
        <w:rPr>
          <w:rFonts w:ascii="Monospace" w:hAnsi="Monospace" w:cs="Monospace"/>
          <w:color w:val="000000"/>
          <w:lang w:val="bg-BG"/>
        </w:rPr>
        <w:t>: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[0] +=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break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case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2A00FF"/>
          <w:lang w:val="bg-BG"/>
        </w:rPr>
        <w:t>'U'</w:t>
      </w:r>
      <w:r>
        <w:rPr>
          <w:rFonts w:ascii="Monospace" w:hAnsi="Monospace" w:cs="Monospace"/>
          <w:color w:val="000000"/>
          <w:lang w:val="bg-BG"/>
        </w:rPr>
        <w:t>: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[0] -=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lastRenderedPageBreak/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break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case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2A00FF"/>
          <w:lang w:val="bg-BG"/>
        </w:rPr>
        <w:t>'D'</w:t>
      </w:r>
      <w:r>
        <w:rPr>
          <w:rFonts w:ascii="Monospace" w:hAnsi="Monospace" w:cs="Monospace"/>
          <w:color w:val="000000"/>
          <w:lang w:val="bg-BG"/>
        </w:rPr>
        <w:t>: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[0] += </w:t>
      </w:r>
      <w:proofErr w:type="spellStart"/>
      <w:r>
        <w:rPr>
          <w:rFonts w:ascii="Monospace" w:hAnsi="Monospace" w:cs="Monospace"/>
          <w:color w:val="0000C0"/>
          <w:lang w:val="bg-BG"/>
        </w:rPr>
        <w:t>snakeWidth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break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default</w:t>
      </w:r>
      <w:proofErr w:type="spellEnd"/>
      <w:r>
        <w:rPr>
          <w:rFonts w:ascii="Monospace" w:hAnsi="Monospace" w:cs="Monospace"/>
          <w:color w:val="000000"/>
          <w:lang w:val="bg-BG"/>
        </w:rPr>
        <w:t>: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break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AB0F75" w:rsidRDefault="00AB0F75" w:rsidP="00AB0F7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2A163E" w:rsidRDefault="00AB0F75" w:rsidP="00AB0F75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  <w:t>}</w:t>
      </w:r>
    </w:p>
    <w:p w:rsidR="00AB0F75" w:rsidRPr="00EB7925" w:rsidRDefault="00AB0F75" w:rsidP="00AB0F75">
      <w:pPr>
        <w:rPr>
          <w:rFonts w:asciiTheme="majorHAnsi" w:hAnsiTheme="majorHAnsi" w:cs="Monospace"/>
          <w:color w:val="000000"/>
        </w:rPr>
      </w:pPr>
      <w:r w:rsidRPr="00EB7925">
        <w:rPr>
          <w:rFonts w:asciiTheme="majorHAnsi" w:hAnsiTheme="majorHAnsi" w:cs="Monospace"/>
          <w:color w:val="000000"/>
          <w:lang w:val="bg-BG"/>
        </w:rPr>
        <w:t xml:space="preserve">В метода </w:t>
      </w:r>
      <w:proofErr w:type="spellStart"/>
      <w:r w:rsidRPr="00EB7925">
        <w:rPr>
          <w:rFonts w:ascii="Monospace" w:hAnsi="Monospace" w:cs="Monospace"/>
          <w:color w:val="000000"/>
          <w:lang w:val="bg-BG"/>
        </w:rPr>
        <w:t>move</w:t>
      </w:r>
      <w:proofErr w:type="spellEnd"/>
      <w:r w:rsidRPr="00EB7925">
        <w:rPr>
          <w:rFonts w:ascii="Monospace" w:hAnsi="Monospace" w:cs="Monospace"/>
          <w:color w:val="000000"/>
          <w:lang w:val="bg-BG"/>
        </w:rPr>
        <w:t>()</w:t>
      </w:r>
      <w:r w:rsidRPr="00EB7925">
        <w:rPr>
          <w:rFonts w:asciiTheme="majorHAnsi" w:hAnsiTheme="majorHAnsi" w:cs="Monospace"/>
          <w:color w:val="000000"/>
          <w:lang w:val="bg-BG"/>
        </w:rPr>
        <w:t xml:space="preserve"> е </w:t>
      </w:r>
      <w:r w:rsidR="001E7FCA" w:rsidRPr="00EB7925">
        <w:rPr>
          <w:rFonts w:asciiTheme="majorHAnsi" w:hAnsiTheme="majorHAnsi" w:cs="Monospace"/>
          <w:color w:val="000000"/>
          <w:lang w:val="bg-BG"/>
        </w:rPr>
        <w:t>алгоритъма</w:t>
      </w:r>
      <w:r w:rsidRPr="00EB7925">
        <w:rPr>
          <w:rFonts w:asciiTheme="majorHAnsi" w:hAnsiTheme="majorHAnsi" w:cs="Monospace"/>
          <w:color w:val="000000"/>
          <w:lang w:val="bg-BG"/>
        </w:rPr>
        <w:t xml:space="preserve"> </w:t>
      </w:r>
      <w:r w:rsidR="0000611A" w:rsidRPr="00EB7925">
        <w:rPr>
          <w:rFonts w:asciiTheme="majorHAnsi" w:hAnsiTheme="majorHAnsi" w:cs="Monospace"/>
          <w:color w:val="000000"/>
          <w:lang w:val="bg-BG"/>
        </w:rPr>
        <w:t>за клавишите на играта. Контролираме главата на змията, можем да сменяме посоките със стрелките. Останалата част от змията се премества с по една позиция след главата. Втората част се премества там където е била първата, третата където е била втората и т.н.</w:t>
      </w:r>
    </w:p>
    <w:p w:rsidR="002A163E" w:rsidRPr="002A163E" w:rsidRDefault="002A163E" w:rsidP="002A163E"/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private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void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000000"/>
          <w:lang w:val="bg-BG"/>
        </w:rPr>
        <w:t>checkGameOver</w:t>
      </w:r>
      <w:proofErr w:type="spellEnd"/>
      <w:r>
        <w:rPr>
          <w:rFonts w:ascii="Monospace" w:hAnsi="Monospace" w:cs="Monospace"/>
          <w:color w:val="000000"/>
          <w:lang w:val="bg-BG"/>
        </w:rPr>
        <w:t>() {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for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int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color w:val="0000C0"/>
          <w:lang w:val="bg-BG"/>
        </w:rPr>
        <w:t>snakeLength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&gt; 0; 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--) {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if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((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 xml:space="preserve"> &gt; 4) &amp;&amp; (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[0] == 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]) &amp;&amp; (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[0] == 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>[</w:t>
      </w:r>
      <w:r>
        <w:rPr>
          <w:rFonts w:ascii="Monospace" w:hAnsi="Monospace" w:cs="Monospace"/>
          <w:color w:val="6A3E3E"/>
          <w:lang w:val="bg-BG"/>
        </w:rPr>
        <w:t>i</w:t>
      </w:r>
      <w:r>
        <w:rPr>
          <w:rFonts w:ascii="Monospace" w:hAnsi="Monospace" w:cs="Monospace"/>
          <w:color w:val="000000"/>
          <w:lang w:val="bg-BG"/>
        </w:rPr>
        <w:t>])) {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GameOver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true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if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((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 xml:space="preserve">[0] &gt;= </w:t>
      </w:r>
      <w:proofErr w:type="spellStart"/>
      <w:r>
        <w:rPr>
          <w:rFonts w:ascii="Monospace" w:hAnsi="Monospace" w:cs="Monospace"/>
          <w:color w:val="0000C0"/>
          <w:lang w:val="bg-BG"/>
        </w:rPr>
        <w:t>boardHeight</w:t>
      </w:r>
      <w:proofErr w:type="spellEnd"/>
      <w:r>
        <w:rPr>
          <w:rFonts w:ascii="Monospace" w:hAnsi="Monospace" w:cs="Monospace"/>
          <w:color w:val="000000"/>
          <w:lang w:val="bg-BG"/>
        </w:rPr>
        <w:t>) || (</w:t>
      </w:r>
      <w:r>
        <w:rPr>
          <w:rFonts w:ascii="Monospace" w:hAnsi="Monospace" w:cs="Monospace"/>
          <w:color w:val="0000C0"/>
          <w:lang w:val="bg-BG"/>
        </w:rPr>
        <w:t>y</w:t>
      </w:r>
      <w:r>
        <w:rPr>
          <w:rFonts w:ascii="Monospace" w:hAnsi="Monospace" w:cs="Monospace"/>
          <w:color w:val="000000"/>
          <w:lang w:val="bg-BG"/>
        </w:rPr>
        <w:t>[0] &lt; 0) || (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 xml:space="preserve">[0] &gt;= </w:t>
      </w:r>
      <w:proofErr w:type="spellStart"/>
      <w:r>
        <w:rPr>
          <w:rFonts w:ascii="Monospace" w:hAnsi="Monospace" w:cs="Monospace"/>
          <w:color w:val="0000C0"/>
          <w:lang w:val="bg-BG"/>
        </w:rPr>
        <w:t>boardWidth</w:t>
      </w:r>
      <w:proofErr w:type="spellEnd"/>
      <w:r>
        <w:rPr>
          <w:rFonts w:ascii="Monospace" w:hAnsi="Monospace" w:cs="Monospace"/>
          <w:color w:val="000000"/>
          <w:lang w:val="bg-BG"/>
        </w:rPr>
        <w:t>)</w:t>
      </w:r>
      <w:r>
        <w:rPr>
          <w:rFonts w:ascii="Monospace" w:hAnsi="Monospace" w:cs="Monospace"/>
          <w:color w:val="000000"/>
          <w:lang w:val="bg-BG"/>
        </w:rPr>
        <w:tab/>
        <w:t>|| (</w:t>
      </w:r>
      <w:r>
        <w:rPr>
          <w:rFonts w:ascii="Monospace" w:hAnsi="Monospace" w:cs="Monospace"/>
          <w:color w:val="0000C0"/>
          <w:lang w:val="bg-BG"/>
        </w:rPr>
        <w:t>x</w:t>
      </w:r>
      <w:r>
        <w:rPr>
          <w:rFonts w:ascii="Monospace" w:hAnsi="Monospace" w:cs="Monospace"/>
          <w:color w:val="000000"/>
          <w:lang w:val="bg-BG"/>
        </w:rPr>
        <w:t>[0] &lt; 0)) {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GameOver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= </w:t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true</w:t>
      </w:r>
      <w:proofErr w:type="spellEnd"/>
      <w:r>
        <w:rPr>
          <w:rFonts w:ascii="Monospace" w:hAnsi="Monospace" w:cs="Monospace"/>
          <w:color w:val="000000"/>
          <w:lang w:val="bg-BG"/>
        </w:rPr>
        <w:t>;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lang w:val="bg-BG"/>
        </w:rPr>
        <w:t>if</w:t>
      </w:r>
      <w:proofErr w:type="spellEnd"/>
      <w:r>
        <w:rPr>
          <w:rFonts w:ascii="Monospace" w:hAnsi="Monospace" w:cs="Monospace"/>
          <w:color w:val="000000"/>
          <w:lang w:val="bg-BG"/>
        </w:rPr>
        <w:t xml:space="preserve"> (</w:t>
      </w:r>
      <w:proofErr w:type="spellStart"/>
      <w:r>
        <w:rPr>
          <w:rFonts w:ascii="Monospace" w:hAnsi="Monospace" w:cs="Monospace"/>
          <w:color w:val="0000C0"/>
          <w:lang w:val="bg-BG"/>
        </w:rPr>
        <w:t>GameOver</w:t>
      </w:r>
      <w:proofErr w:type="spellEnd"/>
      <w:r>
        <w:rPr>
          <w:rFonts w:ascii="Monospace" w:hAnsi="Monospace" w:cs="Monospace"/>
          <w:color w:val="000000"/>
          <w:lang w:val="bg-BG"/>
        </w:rPr>
        <w:t>) {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00"/>
          <w:lang w:val="bg-BG"/>
        </w:rPr>
        <w:t>Sound.</w:t>
      </w:r>
      <w:r>
        <w:rPr>
          <w:rFonts w:ascii="Monospace" w:hAnsi="Monospace" w:cs="Monospace"/>
          <w:i/>
          <w:iCs/>
          <w:color w:val="000000"/>
          <w:lang w:val="bg-BG"/>
        </w:rPr>
        <w:t>play</w:t>
      </w:r>
      <w:proofErr w:type="spellEnd"/>
      <w:r>
        <w:rPr>
          <w:rFonts w:ascii="Monospace" w:hAnsi="Monospace" w:cs="Monospace"/>
          <w:color w:val="000000"/>
          <w:lang w:val="bg-BG"/>
        </w:rPr>
        <w:t>(</w:t>
      </w:r>
      <w:r>
        <w:rPr>
          <w:rFonts w:ascii="Monospace" w:hAnsi="Monospace" w:cs="Monospace"/>
          <w:color w:val="2A00FF"/>
          <w:lang w:val="bg-BG"/>
        </w:rPr>
        <w:t>"</w:t>
      </w:r>
      <w:proofErr w:type="spellStart"/>
      <w:r>
        <w:rPr>
          <w:rFonts w:ascii="Monospace" w:hAnsi="Monospace" w:cs="Monospace"/>
          <w:color w:val="2A00FF"/>
          <w:lang w:val="bg-BG"/>
        </w:rPr>
        <w:t>sounds</w:t>
      </w:r>
      <w:proofErr w:type="spellEnd"/>
      <w:r>
        <w:rPr>
          <w:rFonts w:ascii="Monospace" w:hAnsi="Monospace" w:cs="Monospace"/>
          <w:color w:val="2A00FF"/>
          <w:lang w:val="bg-BG"/>
        </w:rPr>
        <w:t>/game_over.wav"</w:t>
      </w:r>
      <w:r>
        <w:rPr>
          <w:rFonts w:ascii="Monospace" w:hAnsi="Monospace" w:cs="Monospace"/>
          <w:color w:val="000000"/>
          <w:lang w:val="bg-BG"/>
        </w:rPr>
        <w:t xml:space="preserve">);   </w:t>
      </w:r>
      <w:r>
        <w:rPr>
          <w:rFonts w:ascii="Monospace" w:hAnsi="Monospace" w:cs="Monospace"/>
          <w:color w:val="3F7F5F"/>
          <w:lang w:val="bg-BG"/>
        </w:rPr>
        <w:t>//</w:t>
      </w:r>
      <w:proofErr w:type="spellStart"/>
      <w:r>
        <w:rPr>
          <w:rFonts w:ascii="Monospace" w:hAnsi="Monospace" w:cs="Monospace"/>
          <w:color w:val="3F7F5F"/>
          <w:lang w:val="bg-BG"/>
        </w:rPr>
        <w:t>plays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game_over.wav </w:t>
      </w:r>
      <w:proofErr w:type="spellStart"/>
      <w:r>
        <w:rPr>
          <w:rFonts w:ascii="Monospace" w:hAnsi="Monospace" w:cs="Monospace"/>
          <w:color w:val="3F7F5F"/>
          <w:lang w:val="bg-BG"/>
        </w:rPr>
        <w:t>when</w:t>
      </w:r>
      <w:proofErr w:type="spellEnd"/>
      <w:r>
        <w:rPr>
          <w:rFonts w:ascii="Monospace" w:hAnsi="Monospace" w:cs="Monospace"/>
          <w:color w:val="3F7F5F"/>
          <w:lang w:val="bg-BG"/>
        </w:rPr>
        <w:t xml:space="preserve"> </w:t>
      </w:r>
      <w:proofErr w:type="spellStart"/>
      <w:r>
        <w:rPr>
          <w:rFonts w:ascii="Monospace" w:hAnsi="Monospace" w:cs="Monospace"/>
          <w:color w:val="3F7F5F"/>
          <w:lang w:val="bg-BG"/>
        </w:rPr>
        <w:t>GameOver</w:t>
      </w:r>
      <w:proofErr w:type="spellEnd"/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</w:r>
      <w:proofErr w:type="spellStart"/>
      <w:r>
        <w:rPr>
          <w:rFonts w:ascii="Monospace" w:hAnsi="Monospace" w:cs="Monospace"/>
          <w:color w:val="0000C0"/>
          <w:lang w:val="bg-BG"/>
        </w:rPr>
        <w:t>timer</w:t>
      </w:r>
      <w:r>
        <w:rPr>
          <w:rFonts w:ascii="Monospace" w:hAnsi="Monospace" w:cs="Monospace"/>
          <w:color w:val="000000"/>
          <w:lang w:val="bg-BG"/>
        </w:rPr>
        <w:t>.stop</w:t>
      </w:r>
      <w:proofErr w:type="spellEnd"/>
      <w:r>
        <w:rPr>
          <w:rFonts w:ascii="Monospace" w:hAnsi="Monospace" w:cs="Monospace"/>
          <w:color w:val="000000"/>
          <w:lang w:val="bg-BG"/>
        </w:rPr>
        <w:t>();</w:t>
      </w:r>
    </w:p>
    <w:p w:rsidR="00D21107" w:rsidRDefault="00D21107" w:rsidP="00D2110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lang w:val="bg-BG"/>
        </w:rPr>
      </w:pPr>
      <w:r>
        <w:rPr>
          <w:rFonts w:ascii="Monospace" w:hAnsi="Monospace" w:cs="Monospace"/>
          <w:color w:val="000000"/>
          <w:lang w:val="bg-BG"/>
        </w:rPr>
        <w:tab/>
      </w:r>
      <w:r>
        <w:rPr>
          <w:rFonts w:ascii="Monospace" w:hAnsi="Monospace" w:cs="Monospace"/>
          <w:color w:val="000000"/>
          <w:lang w:val="bg-BG"/>
        </w:rPr>
        <w:tab/>
        <w:t>}</w:t>
      </w:r>
    </w:p>
    <w:p w:rsidR="00D21107" w:rsidRDefault="00D21107" w:rsidP="00D21107">
      <w:pPr>
        <w:rPr>
          <w:rFonts w:ascii="Monospace" w:hAnsi="Monospace" w:cs="Monospace"/>
          <w:color w:val="000000"/>
          <w:lang w:val="bg-BG"/>
        </w:rPr>
      </w:pPr>
      <w:r>
        <w:rPr>
          <w:rFonts w:ascii="Monospace" w:hAnsi="Monospace" w:cs="Monospace"/>
          <w:color w:val="000000"/>
          <w:lang w:val="bg-BG"/>
        </w:rPr>
        <w:t>}</w:t>
      </w:r>
    </w:p>
    <w:p w:rsidR="00D21107" w:rsidRPr="00D21107" w:rsidRDefault="00D21107" w:rsidP="00D21107">
      <w:pPr>
        <w:rPr>
          <w:rFonts w:cs="Monospace"/>
          <w:color w:val="000000"/>
        </w:rPr>
      </w:pPr>
      <w:r>
        <w:rPr>
          <w:lang w:val="bg-BG"/>
        </w:rPr>
        <w:t xml:space="preserve">В метода </w:t>
      </w:r>
      <w:proofErr w:type="spellStart"/>
      <w:r>
        <w:rPr>
          <w:rFonts w:ascii="Monospace" w:hAnsi="Monospace" w:cs="Monospace"/>
          <w:color w:val="000000"/>
          <w:lang w:val="bg-BG"/>
        </w:rPr>
        <w:t>checkGameOver</w:t>
      </w:r>
      <w:proofErr w:type="spellEnd"/>
      <w:r>
        <w:rPr>
          <w:rFonts w:ascii="Monospace" w:hAnsi="Monospace" w:cs="Monospace"/>
          <w:color w:val="000000"/>
          <w:lang w:val="bg-BG"/>
        </w:rPr>
        <w:t>()</w:t>
      </w:r>
      <w:r>
        <w:rPr>
          <w:rFonts w:ascii="Monospace" w:hAnsi="Monospace" w:cs="Monospace"/>
          <w:color w:val="000000"/>
          <w:lang w:val="bg-BG"/>
        </w:rPr>
        <w:t xml:space="preserve">, </w:t>
      </w:r>
      <w:r w:rsidR="0079780A">
        <w:rPr>
          <w:rFonts w:cs="Monospace"/>
          <w:color w:val="000000"/>
          <w:lang w:val="bg-BG"/>
        </w:rPr>
        <w:t>проверяваме</w:t>
      </w:r>
      <w:r>
        <w:rPr>
          <w:rFonts w:cs="Monospace"/>
          <w:color w:val="000000"/>
          <w:lang w:val="bg-BG"/>
        </w:rPr>
        <w:t xml:space="preserve"> дали змията се е ударила в някоя от стените или в себе си. При край на играта се пуска </w:t>
      </w:r>
      <w:r w:rsidR="0038169F">
        <w:rPr>
          <w:rFonts w:cs="Monospace"/>
          <w:color w:val="000000"/>
          <w:lang w:val="bg-BG"/>
        </w:rPr>
        <w:t xml:space="preserve">звук </w:t>
      </w:r>
      <w:r>
        <w:rPr>
          <w:rFonts w:cs="Monospace"/>
          <w:color w:val="000000"/>
          <w:lang w:val="bg-BG"/>
        </w:rPr>
        <w:t xml:space="preserve"> </w:t>
      </w:r>
      <w:proofErr w:type="spellStart"/>
      <w:r w:rsidRPr="00EB7925">
        <w:rPr>
          <w:rFonts w:ascii="Monospace" w:hAnsi="Monospace" w:cs="Monospace"/>
          <w:color w:val="000000"/>
          <w:lang w:val="bg-BG"/>
        </w:rPr>
        <w:t>Game</w:t>
      </w:r>
      <w:proofErr w:type="spellEnd"/>
      <w:r w:rsidRPr="00EB7925">
        <w:rPr>
          <w:rFonts w:ascii="Monospace" w:hAnsi="Monospace" w:cs="Monospace"/>
          <w:color w:val="000000"/>
          <w:lang w:val="bg-BG"/>
        </w:rPr>
        <w:t xml:space="preserve"> </w:t>
      </w:r>
      <w:proofErr w:type="spellStart"/>
      <w:r w:rsidRPr="00EB7925">
        <w:rPr>
          <w:rFonts w:ascii="Monospace" w:hAnsi="Monospace" w:cs="Monospace"/>
          <w:color w:val="000000"/>
          <w:lang w:val="bg-BG"/>
        </w:rPr>
        <w:t>Over</w:t>
      </w:r>
      <w:proofErr w:type="spellEnd"/>
      <w:r w:rsidR="0038169F">
        <w:rPr>
          <w:rFonts w:cs="Monospace"/>
          <w:color w:val="000000"/>
          <w:lang w:val="bg-BG"/>
        </w:rPr>
        <w:t xml:space="preserve"> и се изписва съобщението на екрана</w:t>
      </w:r>
      <w:r>
        <w:rPr>
          <w:rFonts w:cs="Monospace"/>
          <w:color w:val="000000"/>
          <w:lang w:val="bg-BG"/>
        </w:rPr>
        <w:t>.</w:t>
      </w:r>
    </w:p>
    <w:p w:rsidR="00D21107" w:rsidRPr="00D21107" w:rsidRDefault="00D21107" w:rsidP="00D21107">
      <w:pPr>
        <w:rPr>
          <w:lang w:val="bg-BG"/>
        </w:rPr>
      </w:pPr>
    </w:p>
    <w:sectPr w:rsidR="00D21107" w:rsidRPr="00D211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98" w:rsidRDefault="00B86098" w:rsidP="00516B5E">
      <w:pPr>
        <w:spacing w:after="0" w:line="240" w:lineRule="auto"/>
      </w:pPr>
      <w:r>
        <w:separator/>
      </w:r>
    </w:p>
  </w:endnote>
  <w:endnote w:type="continuationSeparator" w:id="0">
    <w:p w:rsidR="00B86098" w:rsidRDefault="00B86098" w:rsidP="0051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5E" w:rsidRPr="00516B5E" w:rsidRDefault="00516B5E" w:rsidP="00516B5E">
    <w:pPr>
      <w:pStyle w:val="Footer"/>
      <w:rPr>
        <w:sz w:val="32"/>
        <w:szCs w:val="32"/>
        <w:lang w:val="bg-BG"/>
      </w:rPr>
    </w:pPr>
    <w:r w:rsidRPr="00516B5E">
      <w:rPr>
        <w:sz w:val="32"/>
        <w:szCs w:val="32"/>
      </w:rPr>
      <w:t xml:space="preserve">Java Basics January </w:t>
    </w:r>
    <w:r w:rsidRPr="00516B5E">
      <w:rPr>
        <w:sz w:val="32"/>
        <w:szCs w:val="32"/>
        <w:lang w:val="bg-BG"/>
      </w:rPr>
      <w:t xml:space="preserve">2015 </w:t>
    </w:r>
    <w:r w:rsidRPr="00516B5E">
      <w:rPr>
        <w:sz w:val="32"/>
        <w:szCs w:val="32"/>
      </w:rPr>
      <w:t>Teamwork</w:t>
    </w:r>
  </w:p>
  <w:p w:rsidR="00516B5E" w:rsidRDefault="00516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98" w:rsidRDefault="00B86098" w:rsidP="00516B5E">
      <w:pPr>
        <w:spacing w:after="0" w:line="240" w:lineRule="auto"/>
      </w:pPr>
      <w:r>
        <w:separator/>
      </w:r>
    </w:p>
  </w:footnote>
  <w:footnote w:type="continuationSeparator" w:id="0">
    <w:p w:rsidR="00B86098" w:rsidRDefault="00B86098" w:rsidP="0051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5E" w:rsidRPr="0038169F" w:rsidRDefault="001D50F5">
    <w:pPr>
      <w:pStyle w:val="Header"/>
      <w:rPr>
        <w:sz w:val="40"/>
        <w:szCs w:val="40"/>
      </w:rPr>
    </w:pPr>
    <w:r w:rsidRPr="0038169F">
      <w:rPr>
        <w:noProof/>
        <w:sz w:val="40"/>
        <w:szCs w:val="40"/>
        <w:lang w:val="bg-BG" w:eastAsia="bg-BG"/>
      </w:rPr>
      <w:drawing>
        <wp:inline distT="0" distB="0" distL="0" distR="0">
          <wp:extent cx="53340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48_648911328480338_162167702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8169F">
      <w:rPr>
        <w:sz w:val="40"/>
        <w:szCs w:val="40"/>
        <w:lang w:val="bg-BG"/>
      </w:rPr>
      <w:t xml:space="preserve">  </w:t>
    </w:r>
    <w:r w:rsidR="00516B5E" w:rsidRPr="0038169F">
      <w:rPr>
        <w:sz w:val="40"/>
        <w:szCs w:val="40"/>
      </w:rPr>
      <w:t>Team “Dubai”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E"/>
    <w:rsid w:val="0000611A"/>
    <w:rsid w:val="000F0ABB"/>
    <w:rsid w:val="001D50F5"/>
    <w:rsid w:val="001E7FCA"/>
    <w:rsid w:val="002453E2"/>
    <w:rsid w:val="002A163E"/>
    <w:rsid w:val="00357D66"/>
    <w:rsid w:val="0038169F"/>
    <w:rsid w:val="00396ECE"/>
    <w:rsid w:val="003B6E5D"/>
    <w:rsid w:val="00516B5E"/>
    <w:rsid w:val="00596CF5"/>
    <w:rsid w:val="00771599"/>
    <w:rsid w:val="0079780A"/>
    <w:rsid w:val="0084125C"/>
    <w:rsid w:val="00934DE6"/>
    <w:rsid w:val="00A73141"/>
    <w:rsid w:val="00AB0F75"/>
    <w:rsid w:val="00B86098"/>
    <w:rsid w:val="00D21107"/>
    <w:rsid w:val="00DD3280"/>
    <w:rsid w:val="00E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3AA5920-8D7F-432F-97FB-CDADAA9E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9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32D9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E32D91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E32D9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5E"/>
  </w:style>
  <w:style w:type="paragraph" w:styleId="Footer">
    <w:name w:val="footer"/>
    <w:basedOn w:val="Normal"/>
    <w:link w:val="FooterChar"/>
    <w:uiPriority w:val="99"/>
    <w:unhideWhenUsed/>
    <w:rsid w:val="00516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5E"/>
  </w:style>
  <w:style w:type="character" w:styleId="Hyperlink">
    <w:name w:val="Hyperlink"/>
    <w:basedOn w:val="DefaultParagraphFont"/>
    <w:uiPriority w:val="99"/>
    <w:unhideWhenUsed/>
    <w:rsid w:val="001E7FC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ela\AppData\Roaming\Microsoft\Templates\Face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3B439-02D4-4659-976C-B2A59F63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Vesela Toleva</dc:creator>
  <cp:keywords/>
  <cp:lastModifiedBy>Vesela Toleva</cp:lastModifiedBy>
  <cp:revision>2</cp:revision>
  <dcterms:created xsi:type="dcterms:W3CDTF">2015-02-04T06:27:00Z</dcterms:created>
  <dcterms:modified xsi:type="dcterms:W3CDTF">2015-02-04T06:27:00Z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